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D8A23" w14:textId="716694DA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HACKATHON </w:t>
      </w:r>
    </w:p>
    <w:p w14:paraId="49EE653E" w14:textId="77777777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VUELING </w:t>
      </w:r>
    </w:p>
    <w:p w14:paraId="1BA54DAB" w14:textId="01CA5368" w:rsidR="0050098C" w:rsidRPr="0050098C" w:rsidRDefault="0050098C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Travel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search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-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Backend</w:t>
      </w:r>
      <w:proofErr w:type="spellEnd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 xml:space="preserve"> </w:t>
      </w:r>
      <w:proofErr w:type="spellStart"/>
      <w:r w:rsidRPr="0050098C"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  <w:t>Challenge</w:t>
      </w:r>
      <w:proofErr w:type="spellEnd"/>
    </w:p>
    <w:p w14:paraId="502DB49D" w14:textId="5A321D1C" w:rsidR="00CC68D4" w:rsidRPr="0050098C" w:rsidRDefault="00CC68D4" w:rsidP="00CC68D4">
      <w:pPr>
        <w:pStyle w:val="TDC1"/>
        <w:tabs>
          <w:tab w:val="left" w:pos="425"/>
          <w:tab w:val="right" w:leader="dot" w:pos="8494"/>
        </w:tabs>
        <w:jc w:val="center"/>
        <w:rPr>
          <w:rFonts w:ascii="Berlin Sans FB" w:hAnsi="Berlin Sans FB"/>
          <w:b w:val="0"/>
          <w:caps w:val="0"/>
          <w:color w:val="auto"/>
          <w:sz w:val="56"/>
          <w:szCs w:val="56"/>
          <w:lang w:val="es-ES"/>
        </w:rPr>
      </w:pPr>
    </w:p>
    <w:p w14:paraId="0476C6FA" w14:textId="77777777" w:rsidR="00CC68D4" w:rsidRPr="0050098C" w:rsidRDefault="00CC68D4">
      <w:pPr>
        <w:pStyle w:val="TDC1"/>
        <w:tabs>
          <w:tab w:val="left" w:pos="425"/>
          <w:tab w:val="right" w:leader="dot" w:pos="8494"/>
        </w:tabs>
        <w:rPr>
          <w:rFonts w:ascii="Berlin Sans FB" w:hAnsi="Berlin Sans FB"/>
          <w:b w:val="0"/>
          <w:caps w:val="0"/>
          <w:color w:val="auto"/>
          <w:sz w:val="24"/>
          <w:lang w:val="es-ES"/>
        </w:rPr>
      </w:pPr>
    </w:p>
    <w:p w14:paraId="5BBC1EE3" w14:textId="77777777" w:rsidR="00CC68D4" w:rsidRPr="0050098C" w:rsidRDefault="00CC68D4" w:rsidP="00CC68D4">
      <w:pPr>
        <w:rPr>
          <w:lang w:val="es-ES"/>
        </w:rPr>
      </w:pPr>
    </w:p>
    <w:p w14:paraId="5AF9E1E6" w14:textId="77777777" w:rsidR="00CC68D4" w:rsidRPr="0050098C" w:rsidRDefault="00CC68D4" w:rsidP="00CC68D4">
      <w:pPr>
        <w:rPr>
          <w:lang w:val="es-ES"/>
        </w:rPr>
      </w:pPr>
    </w:p>
    <w:p w14:paraId="3F5C22ED" w14:textId="77777777" w:rsidR="00F76389" w:rsidRPr="0050098C" w:rsidRDefault="00F76389">
      <w:pPr>
        <w:pStyle w:val="TDC1"/>
        <w:tabs>
          <w:tab w:val="left" w:pos="425"/>
          <w:tab w:val="right" w:leader="dot" w:pos="8494"/>
        </w:tabs>
        <w:rPr>
          <w:u w:val="single"/>
          <w:lang w:val="es-ES"/>
        </w:rPr>
      </w:pPr>
      <w:r w:rsidRPr="0050098C">
        <w:rPr>
          <w:u w:val="single"/>
          <w:lang w:val="es-ES"/>
        </w:rPr>
        <w:t>Índex</w:t>
      </w:r>
    </w:p>
    <w:p w14:paraId="43094514" w14:textId="31ADB590" w:rsidR="00232D0F" w:rsidRDefault="00F76389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r w:rsidRPr="0050098C">
        <w:rPr>
          <w:lang w:val="es-ES"/>
        </w:rPr>
        <w:fldChar w:fldCharType="begin"/>
      </w:r>
      <w:r w:rsidRPr="0050098C">
        <w:rPr>
          <w:lang w:val="es-ES"/>
        </w:rPr>
        <w:instrText xml:space="preserve"> TOC \o "1-3" \h \z \u </w:instrText>
      </w:r>
      <w:r w:rsidRPr="0050098C">
        <w:rPr>
          <w:lang w:val="es-ES"/>
        </w:rPr>
        <w:fldChar w:fldCharType="separate"/>
      </w:r>
      <w:hyperlink w:anchor="_Toc126781930" w:history="1">
        <w:r w:rsidR="00232D0F" w:rsidRPr="00AC1C35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32D0F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="00232D0F" w:rsidRPr="00AC1C35">
          <w:rPr>
            <w:rStyle w:val="Hipervnculo"/>
            <w:noProof/>
            <w:lang w:val="es-ES"/>
          </w:rPr>
          <w:t>INFO DE LA HACKATHON</w:t>
        </w:r>
        <w:r w:rsidR="00232D0F">
          <w:rPr>
            <w:noProof/>
            <w:webHidden/>
          </w:rPr>
          <w:tab/>
        </w:r>
        <w:r w:rsidR="00232D0F">
          <w:rPr>
            <w:noProof/>
            <w:webHidden/>
          </w:rPr>
          <w:fldChar w:fldCharType="begin"/>
        </w:r>
        <w:r w:rsidR="00232D0F">
          <w:rPr>
            <w:noProof/>
            <w:webHidden/>
          </w:rPr>
          <w:instrText xml:space="preserve"> PAGEREF _Toc126781930 \h </w:instrText>
        </w:r>
        <w:r w:rsidR="00232D0F">
          <w:rPr>
            <w:noProof/>
            <w:webHidden/>
          </w:rPr>
        </w:r>
        <w:r w:rsidR="00232D0F">
          <w:rPr>
            <w:noProof/>
            <w:webHidden/>
          </w:rPr>
          <w:fldChar w:fldCharType="separate"/>
        </w:r>
        <w:r w:rsidR="00232D0F">
          <w:rPr>
            <w:noProof/>
            <w:webHidden/>
          </w:rPr>
          <w:t>3</w:t>
        </w:r>
        <w:r w:rsidR="00232D0F">
          <w:rPr>
            <w:noProof/>
            <w:webHidden/>
          </w:rPr>
          <w:fldChar w:fldCharType="end"/>
        </w:r>
      </w:hyperlink>
    </w:p>
    <w:p w14:paraId="55ABD7BF" w14:textId="765D6BB1" w:rsidR="00232D0F" w:rsidRDefault="00232D0F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1" w:history="1">
        <w:r w:rsidRPr="00AC1C35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X HACER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809F2A" w14:textId="2C44ACE4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2" w:history="1">
        <w:r w:rsidRPr="00AC1C35">
          <w:rPr>
            <w:rStyle w:val="Hipervnculo"/>
            <w:noProof/>
            <w:lang w:val="es-ES"/>
          </w:rPr>
          <w:t>2.1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INVESTIGAR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66F3DD" w14:textId="64EA718E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3" w:history="1">
        <w:r w:rsidRPr="00AC1C35">
          <w:rPr>
            <w:rStyle w:val="Hipervnculo"/>
            <w:noProof/>
            <w:lang w:val="es-ES"/>
          </w:rPr>
          <w:t>2.2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CONSIDERACIONES DURANTE LA EJECUCIÓN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A62473" w14:textId="73CE4187" w:rsidR="00232D0F" w:rsidRDefault="00232D0F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4" w:history="1">
        <w:r w:rsidRPr="00AC1C35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D12E56" w14:textId="11F04C99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5" w:history="1">
        <w:r w:rsidRPr="00AC1C35">
          <w:rPr>
            <w:rStyle w:val="Hipervnculo"/>
            <w:noProof/>
            <w:lang w:val="es-ES"/>
          </w:rPr>
          <w:t>3.1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PRIMARIOS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EB7BED" w14:textId="7B220BF0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6" w:history="1">
        <w:r w:rsidRPr="00AC1C35">
          <w:rPr>
            <w:rStyle w:val="Hipervnculo"/>
            <w:noProof/>
            <w:lang w:val="es-ES"/>
          </w:rPr>
          <w:t>3.2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SECUNDARIOS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FDEF0B" w14:textId="4198DA82" w:rsidR="00232D0F" w:rsidRDefault="00232D0F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7" w:history="1">
        <w:r w:rsidRPr="00AC1C35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C83875" w14:textId="630DCB71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38" w:history="1">
        <w:r w:rsidRPr="00AC1C35">
          <w:rPr>
            <w:rStyle w:val="Hipervnculo"/>
            <w:noProof/>
            <w:lang w:val="es-ES"/>
          </w:rPr>
          <w:t>4.1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42ADAF0" w14:textId="3F22AFF1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39" w:history="1">
        <w:r w:rsidRPr="00AC1C35">
          <w:rPr>
            <w:rStyle w:val="Hipervnculo"/>
            <w:noProof/>
            <w:lang w:val="es-ES"/>
          </w:rPr>
          <w:t>4.1.1 Diseño general de las pantallas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1DFB88" w14:textId="74A1B594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0" w:history="1">
        <w:r w:rsidRPr="00AC1C35">
          <w:rPr>
            <w:rStyle w:val="Hipervnculo"/>
            <w:noProof/>
            <w:lang w:val="es-ES"/>
          </w:rPr>
          <w:t>4.1.2 Welcome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478225" w14:textId="5A35A4B9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1" w:history="1">
        <w:r w:rsidRPr="00AC1C35">
          <w:rPr>
            <w:rStyle w:val="Hipervnculo"/>
            <w:noProof/>
            <w:lang w:val="es-ES"/>
          </w:rPr>
          <w:t>4.1.3 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A58BB74" w14:textId="6A4CF687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2" w:history="1">
        <w:r w:rsidRPr="00AC1C35">
          <w:rPr>
            <w:rStyle w:val="Hipervnculo"/>
            <w:noProof/>
            <w:lang w:val="es-ES"/>
          </w:rPr>
          <w:t>4.1.4 Search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1C2E46" w14:textId="5F59BF75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3" w:history="1">
        <w:r w:rsidRPr="00AC1C35">
          <w:rPr>
            <w:rStyle w:val="Hipervnculo"/>
            <w:noProof/>
            <w:lang w:val="es-ES"/>
          </w:rPr>
          <w:t>4.1.5 Show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9282B29" w14:textId="6DE8BB8E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4" w:history="1">
        <w:r w:rsidRPr="00AC1C35">
          <w:rPr>
            <w:rStyle w:val="Hipervnculo"/>
            <w:noProof/>
            <w:lang w:val="es-ES"/>
          </w:rPr>
          <w:t>4.1.6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50CCE24" w14:textId="01F0752E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5" w:history="1">
        <w:r w:rsidRPr="00AC1C35">
          <w:rPr>
            <w:rStyle w:val="Hipervnculo"/>
            <w:noProof/>
            <w:lang w:val="es-ES"/>
          </w:rPr>
          <w:t>4.1.7 App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4CF380" w14:textId="653186C0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6" w:history="1">
        <w:r w:rsidRPr="00AC1C35">
          <w:rPr>
            <w:rStyle w:val="Hipervnculo"/>
            <w:noProof/>
            <w:lang w:val="es-ES"/>
          </w:rPr>
          <w:t>4.1.8 Add Hotel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2646B9" w14:textId="2EFB0792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7" w:history="1">
        <w:r w:rsidRPr="00AC1C35">
          <w:rPr>
            <w:rStyle w:val="Hipervnculo"/>
            <w:noProof/>
            <w:lang w:val="es-ES"/>
          </w:rPr>
          <w:t>4.1.9 Add Flight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D73FD27" w14:textId="04847AE6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8" w:history="1">
        <w:r w:rsidRPr="00AC1C35">
          <w:rPr>
            <w:rStyle w:val="Hipervnculo"/>
            <w:noProof/>
            <w:lang w:val="es-ES"/>
          </w:rPr>
          <w:t>4.1.10 Add 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C381C1" w14:textId="65F71369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49" w:history="1">
        <w:r w:rsidRPr="00AC1C35">
          <w:rPr>
            <w:rStyle w:val="Hipervnculo"/>
            <w:noProof/>
            <w:lang w:val="es-ES"/>
          </w:rPr>
          <w:t>4.1.11 Add Trip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55B8FB" w14:textId="14DA3607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0" w:history="1">
        <w:r w:rsidRPr="00AC1C35">
          <w:rPr>
            <w:rStyle w:val="Hipervnculo"/>
            <w:noProof/>
            <w:lang w:val="es-ES"/>
          </w:rPr>
          <w:t>4.1.12 Error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BA6564B" w14:textId="6017CB28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1" w:history="1">
        <w:r w:rsidRPr="00AC1C35">
          <w:rPr>
            <w:rStyle w:val="Hipervnculo"/>
            <w:noProof/>
            <w:lang w:val="es-ES"/>
          </w:rPr>
          <w:t>4.1.13 Exit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7493E4E" w14:textId="521CDD38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52" w:history="1">
        <w:r w:rsidRPr="00AC1C35">
          <w:rPr>
            <w:rStyle w:val="Hipervnculo"/>
            <w:noProof/>
            <w:lang w:val="es-ES"/>
          </w:rPr>
          <w:t>4.2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BBDD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FE825FB" w14:textId="4F462179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3" w:history="1">
        <w:r w:rsidRPr="00AC1C35">
          <w:rPr>
            <w:rStyle w:val="Hipervnculo"/>
            <w:noProof/>
            <w:lang w:val="es-ES"/>
          </w:rPr>
          <w:t>4.2.1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05DA62" w14:textId="4346A887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4" w:history="1">
        <w:r w:rsidRPr="00AC1C35">
          <w:rPr>
            <w:rStyle w:val="Hipervnculo"/>
            <w:noProof/>
            <w:lang w:val="es-ES"/>
          </w:rPr>
          <w:t>4.2.2 Viewa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397D764" w14:textId="7DB1649D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5" w:history="1">
        <w:r w:rsidRPr="00AC1C35">
          <w:rPr>
            <w:rStyle w:val="Hipervnculo"/>
            <w:noProof/>
            <w:lang w:val="es-ES"/>
          </w:rPr>
          <w:t>4.2.3 Stored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2EDF7C" w14:textId="2BF40D11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6" w:history="1">
        <w:r w:rsidRPr="00AC1C35">
          <w:rPr>
            <w:rStyle w:val="Hipervnculo"/>
            <w:noProof/>
            <w:lang w:val="es-ES"/>
          </w:rPr>
          <w:t>4.2.4 User Manage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406ED0" w14:textId="144B9C2D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57" w:history="1">
        <w:r w:rsidRPr="00AC1C35">
          <w:rPr>
            <w:rStyle w:val="Hipervnculo"/>
            <w:noProof/>
            <w:lang w:val="es-ES"/>
          </w:rPr>
          <w:t>4.3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JAVA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AE80870" w14:textId="45086746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8" w:history="1">
        <w:r w:rsidRPr="00AC1C35">
          <w:rPr>
            <w:rStyle w:val="Hipervnculo"/>
            <w:noProof/>
            <w:lang w:val="es-ES"/>
          </w:rPr>
          <w:t>4.3.1 Consideraciones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29899AA" w14:textId="0A82FCD6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59" w:history="1">
        <w:r w:rsidRPr="00AC1C35">
          <w:rPr>
            <w:rStyle w:val="Hipervnculo"/>
            <w:noProof/>
            <w:lang w:val="es-ES"/>
          </w:rPr>
          <w:t>4.3.2 Estrucutras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34BD498" w14:textId="23BBBD96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60" w:history="1">
        <w:r w:rsidRPr="00AC1C35">
          <w:rPr>
            <w:rStyle w:val="Hipervnculo"/>
            <w:noProof/>
            <w:lang w:val="es-ES"/>
          </w:rPr>
          <w:t>4.3.3 Clases necearias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F2789CA" w14:textId="44F3EB60" w:rsidR="00232D0F" w:rsidRDefault="00232D0F">
      <w:pPr>
        <w:pStyle w:val="TD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ES"/>
        </w:rPr>
      </w:pPr>
      <w:hyperlink w:anchor="_Toc126781961" w:history="1">
        <w:r w:rsidRPr="00AC1C35">
          <w:rPr>
            <w:rStyle w:val="Hipervnculo"/>
            <w:noProof/>
            <w:lang w:val="es-ES"/>
          </w:rPr>
          <w:t>4.3.4 Esquemas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ADDB132" w14:textId="4AD9A149" w:rsidR="00232D0F" w:rsidRDefault="00232D0F">
      <w:pPr>
        <w:pStyle w:val="TDC2"/>
        <w:tabs>
          <w:tab w:val="left" w:pos="11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62" w:history="1">
        <w:r w:rsidRPr="00AC1C35">
          <w:rPr>
            <w:rStyle w:val="Hipervnculo"/>
            <w:noProof/>
            <w:lang w:val="es-ES"/>
          </w:rPr>
          <w:t>4.4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Temas para hacer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25E3BF74" w14:textId="6E2F84BC" w:rsidR="00232D0F" w:rsidRDefault="00232D0F">
      <w:pPr>
        <w:pStyle w:val="TDC1"/>
        <w:tabs>
          <w:tab w:val="left" w:pos="425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s-ES"/>
        </w:rPr>
      </w:pPr>
      <w:hyperlink w:anchor="_Toc126781963" w:history="1">
        <w:r w:rsidRPr="00AC1C35">
          <w:rPr>
            <w:rStyle w:val="Hipervnculo"/>
            <w:noProof/>
            <w:lang w:val="es-ES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s-ES"/>
          </w:rPr>
          <w:tab/>
        </w:r>
        <w:r w:rsidRPr="00AC1C35">
          <w:rPr>
            <w:rStyle w:val="Hipervnculo"/>
            <w:noProof/>
            <w:lang w:val="es-ES"/>
          </w:rPr>
          <w:t>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_Toc126781963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B359B9F" w14:textId="2D349B62" w:rsidR="00185020" w:rsidRPr="0050098C" w:rsidRDefault="00F76389" w:rsidP="00185020">
      <w:pPr>
        <w:rPr>
          <w:lang w:val="es-ES"/>
        </w:rPr>
      </w:pPr>
      <w:r w:rsidRPr="0050098C">
        <w:rPr>
          <w:rFonts w:ascii="Arial" w:hAnsi="Arial"/>
          <w:color w:val="FE5000"/>
          <w:sz w:val="28"/>
          <w:lang w:val="es-ES"/>
        </w:rPr>
        <w:fldChar w:fldCharType="end"/>
      </w:r>
    </w:p>
    <w:p w14:paraId="429FFE8D" w14:textId="77777777" w:rsidR="005F4C83" w:rsidRPr="0050098C" w:rsidRDefault="005F4C83" w:rsidP="00E06429">
      <w:pPr>
        <w:rPr>
          <w:lang w:val="es-ES"/>
        </w:rPr>
      </w:pPr>
    </w:p>
    <w:p w14:paraId="0EF52E42" w14:textId="77777777" w:rsidR="005F4C83" w:rsidRPr="0050098C" w:rsidRDefault="005F4C83" w:rsidP="00E06429">
      <w:pPr>
        <w:rPr>
          <w:lang w:val="es-ES"/>
        </w:rPr>
      </w:pPr>
    </w:p>
    <w:p w14:paraId="6EFC54F1" w14:textId="77777777" w:rsidR="005F4C83" w:rsidRPr="0050098C" w:rsidRDefault="005F4C83" w:rsidP="00E06429">
      <w:pPr>
        <w:rPr>
          <w:lang w:val="es-ES"/>
        </w:rPr>
      </w:pPr>
    </w:p>
    <w:p w14:paraId="61539FE1" w14:textId="77777777" w:rsidR="005F4C83" w:rsidRPr="0050098C" w:rsidRDefault="005F4C83" w:rsidP="00E06429">
      <w:pPr>
        <w:rPr>
          <w:lang w:val="es-ES"/>
        </w:rPr>
      </w:pPr>
    </w:p>
    <w:p w14:paraId="60295E2B" w14:textId="77777777" w:rsidR="005F4C83" w:rsidRPr="0050098C" w:rsidRDefault="005F4C83" w:rsidP="00E06429">
      <w:pPr>
        <w:rPr>
          <w:lang w:val="es-ES"/>
        </w:rPr>
      </w:pPr>
    </w:p>
    <w:p w14:paraId="2E0E72E3" w14:textId="77777777" w:rsidR="005F4C83" w:rsidRPr="0050098C" w:rsidRDefault="005F4C83" w:rsidP="00E06429">
      <w:pPr>
        <w:rPr>
          <w:lang w:val="es-ES"/>
        </w:rPr>
      </w:pPr>
    </w:p>
    <w:p w14:paraId="7B5A2B14" w14:textId="77777777" w:rsidR="005F4C83" w:rsidRPr="0050098C" w:rsidRDefault="005F4C83" w:rsidP="00E06429">
      <w:pPr>
        <w:rPr>
          <w:lang w:val="es-ES"/>
        </w:rPr>
      </w:pPr>
    </w:p>
    <w:p w14:paraId="4D339C72" w14:textId="77777777" w:rsidR="00E06429" w:rsidRPr="0050098C" w:rsidRDefault="00E06429" w:rsidP="00E06429">
      <w:pPr>
        <w:rPr>
          <w:lang w:val="es-ES"/>
        </w:rPr>
      </w:pPr>
    </w:p>
    <w:p w14:paraId="3AA8EAF9" w14:textId="735C4C3B" w:rsidR="0050098C" w:rsidRDefault="0050098C" w:rsidP="00185020">
      <w:pPr>
        <w:pStyle w:val="Ttulo1"/>
        <w:rPr>
          <w:caps w:val="0"/>
          <w:lang w:val="es-ES"/>
        </w:rPr>
      </w:pPr>
      <w:bookmarkStart w:id="0" w:name="_Toc126781930"/>
      <w:r>
        <w:rPr>
          <w:caps w:val="0"/>
          <w:lang w:val="es-ES"/>
        </w:rPr>
        <w:lastRenderedPageBreak/>
        <w:t>INFO DE LA HACKATHON</w:t>
      </w:r>
      <w:bookmarkEnd w:id="0"/>
    </w:p>
    <w:p w14:paraId="36E57835" w14:textId="1C415E00" w:rsidR="0050098C" w:rsidRDefault="0050098C" w:rsidP="0050098C">
      <w:pPr>
        <w:rPr>
          <w:lang w:val="es-ES"/>
        </w:rPr>
      </w:pPr>
    </w:p>
    <w:p w14:paraId="12BFEA30" w14:textId="49D25A87" w:rsidR="0050098C" w:rsidRDefault="0050098C" w:rsidP="0050098C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Entrega: 8-2-2023</w:t>
      </w:r>
    </w:p>
    <w:p w14:paraId="3E82F745" w14:textId="6F9CC13E" w:rsidR="0050098C" w:rsidRPr="0050098C" w:rsidRDefault="0050098C" w:rsidP="0050098C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65619D47" w14:textId="6CDBA833" w:rsidR="0050098C" w:rsidRDefault="0050098C" w:rsidP="0050098C">
      <w:pPr>
        <w:rPr>
          <w:lang w:val="es-ES"/>
        </w:rPr>
      </w:pPr>
    </w:p>
    <w:p w14:paraId="41D08C96" w14:textId="78AE2B3C" w:rsidR="0050098C" w:rsidRDefault="0050098C" w:rsidP="0050098C">
      <w:pPr>
        <w:rPr>
          <w:lang w:val="es-ES"/>
        </w:rPr>
      </w:pPr>
    </w:p>
    <w:p w14:paraId="4CBD8758" w14:textId="77777777" w:rsidR="0050098C" w:rsidRPr="0050098C" w:rsidRDefault="0050098C" w:rsidP="0050098C">
      <w:pPr>
        <w:rPr>
          <w:lang w:val="es-ES"/>
        </w:rPr>
      </w:pPr>
    </w:p>
    <w:p w14:paraId="27646FE3" w14:textId="42BF2987" w:rsidR="0050098C" w:rsidRDefault="0050098C" w:rsidP="00185020">
      <w:pPr>
        <w:pStyle w:val="Ttulo1"/>
        <w:rPr>
          <w:caps w:val="0"/>
          <w:lang w:val="es-ES"/>
        </w:rPr>
      </w:pPr>
      <w:bookmarkStart w:id="1" w:name="_Toc126781931"/>
      <w:r>
        <w:rPr>
          <w:caps w:val="0"/>
          <w:lang w:val="es-ES"/>
        </w:rPr>
        <w:lastRenderedPageBreak/>
        <w:t>X HACER</w:t>
      </w:r>
      <w:bookmarkEnd w:id="1"/>
    </w:p>
    <w:p w14:paraId="044C3E62" w14:textId="6EF75A58" w:rsidR="0050098C" w:rsidRDefault="0050098C" w:rsidP="0050098C">
      <w:pPr>
        <w:rPr>
          <w:lang w:val="es-ES"/>
        </w:rPr>
      </w:pPr>
    </w:p>
    <w:p w14:paraId="2251C76C" w14:textId="365C51FA" w:rsidR="0050098C" w:rsidRDefault="0050098C" w:rsidP="0050098C">
      <w:pPr>
        <w:rPr>
          <w:lang w:val="es-ES"/>
        </w:rPr>
      </w:pPr>
    </w:p>
    <w:p w14:paraId="0EC1B233" w14:textId="70F35679" w:rsidR="0050098C" w:rsidRDefault="0050098C" w:rsidP="0050098C">
      <w:pPr>
        <w:pStyle w:val="Ttulo2"/>
        <w:rPr>
          <w:lang w:val="es-ES"/>
        </w:rPr>
      </w:pPr>
      <w:bookmarkStart w:id="2" w:name="_Toc126781932"/>
      <w:r>
        <w:rPr>
          <w:lang w:val="es-ES"/>
        </w:rPr>
        <w:t>INVESTIGAR</w:t>
      </w:r>
      <w:bookmarkEnd w:id="2"/>
    </w:p>
    <w:p w14:paraId="42494749" w14:textId="46CC9B20" w:rsidR="0050098C" w:rsidRDefault="0050098C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¿Cómo gestiona JAVA caracteres árabes i chinos?</w:t>
      </w:r>
    </w:p>
    <w:p w14:paraId="3267E3F2" w14:textId="29627F6C" w:rsidR="0050098C" w:rsidRDefault="0050098C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¿Las BBDD aceptan caracteres árabes i chinos?</w:t>
      </w:r>
    </w:p>
    <w:p w14:paraId="0BCA0BA8" w14:textId="24B5DE70" w:rsidR="00925669" w:rsidRDefault="00925669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“TERMINAL”</w:t>
      </w:r>
    </w:p>
    <w:p w14:paraId="4C27AE9C" w14:textId="395475FC" w:rsidR="0050098C" w:rsidRDefault="009D2644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Imprimir en la misma línea </w:t>
      </w:r>
      <w:r w:rsidR="00925669">
        <w:rPr>
          <w:lang w:val="es-ES"/>
        </w:rPr>
        <w:t>de la terminal</w:t>
      </w:r>
      <w:r w:rsidR="004927A4">
        <w:rPr>
          <w:lang w:val="es-ES"/>
        </w:rPr>
        <w:t xml:space="preserve"> =&gt; OK</w:t>
      </w:r>
    </w:p>
    <w:p w14:paraId="1ED94188" w14:textId="081C6631" w:rsidR="00925669" w:rsidRDefault="00925669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Marcar la línea de entrada de datos</w:t>
      </w:r>
      <w:r w:rsidR="004927A4">
        <w:rPr>
          <w:lang w:val="es-ES"/>
        </w:rPr>
        <w:t xml:space="preserve"> =&gt; false</w:t>
      </w:r>
    </w:p>
    <w:p w14:paraId="0BBF0C29" w14:textId="032802ED" w:rsidR="00925669" w:rsidRDefault="00925669" w:rsidP="0050098C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¿Cómo buscar mientras entran información?</w:t>
      </w:r>
    </w:p>
    <w:p w14:paraId="310502CF" w14:textId="44890CC3" w:rsidR="00925669" w:rsidRDefault="00925669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Threds</w:t>
      </w:r>
      <w:proofErr w:type="spellEnd"/>
      <w:r>
        <w:rPr>
          <w:lang w:val="es-ES"/>
        </w:rPr>
        <w:t>?</w:t>
      </w:r>
    </w:p>
    <w:p w14:paraId="58BB8010" w14:textId="45F55584" w:rsidR="004927A4" w:rsidRDefault="004927A4" w:rsidP="00925669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 xml:space="preserve">No se puede </w:t>
      </w:r>
    </w:p>
    <w:p w14:paraId="17974CC6" w14:textId="15CDBFF5" w:rsidR="00A324E7" w:rsidRDefault="00A324E7" w:rsidP="00A324E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Gestión de idiomas</w:t>
      </w:r>
    </w:p>
    <w:p w14:paraId="1149CE4F" w14:textId="6FDE8B42" w:rsidR="00A324E7" w:rsidRDefault="00A324E7" w:rsidP="00A324E7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¿Tiene Java la opción de Android Studio de gestión de idiomas?</w:t>
      </w:r>
    </w:p>
    <w:p w14:paraId="479148CE" w14:textId="77777777" w:rsidR="004927A4" w:rsidRDefault="004927A4" w:rsidP="004927A4">
      <w:pPr>
        <w:pStyle w:val="Prrafodelista"/>
        <w:numPr>
          <w:ilvl w:val="2"/>
          <w:numId w:val="13"/>
        </w:numPr>
        <w:rPr>
          <w:lang w:val="es-ES"/>
        </w:rPr>
      </w:pPr>
    </w:p>
    <w:p w14:paraId="118B5171" w14:textId="0274B5B6" w:rsidR="00A324E7" w:rsidRPr="0050098C" w:rsidRDefault="00A324E7" w:rsidP="00A324E7">
      <w:pPr>
        <w:pStyle w:val="Prrafodelista"/>
        <w:numPr>
          <w:ilvl w:val="0"/>
          <w:numId w:val="13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00A7A9AD" w14:textId="3B25100A" w:rsidR="0050098C" w:rsidRDefault="0050098C" w:rsidP="0050098C">
      <w:pPr>
        <w:rPr>
          <w:lang w:val="es-ES"/>
        </w:rPr>
      </w:pPr>
    </w:p>
    <w:p w14:paraId="17E52056" w14:textId="386AED73" w:rsidR="0050098C" w:rsidRDefault="0050098C" w:rsidP="0050098C">
      <w:pPr>
        <w:rPr>
          <w:lang w:val="es-ES"/>
        </w:rPr>
      </w:pPr>
    </w:p>
    <w:p w14:paraId="79241776" w14:textId="0E752E73" w:rsidR="00A324E7" w:rsidRDefault="00F54A53" w:rsidP="00A324E7">
      <w:pPr>
        <w:pStyle w:val="Ttulo2"/>
        <w:rPr>
          <w:lang w:val="es-ES"/>
        </w:rPr>
      </w:pPr>
      <w:bookmarkStart w:id="3" w:name="_Toc126781933"/>
      <w:r>
        <w:rPr>
          <w:caps w:val="0"/>
          <w:lang w:val="es-ES"/>
        </w:rPr>
        <w:t>CONSIDERACIONES DURANTE LA EJECUCIÓN</w:t>
      </w:r>
      <w:bookmarkEnd w:id="3"/>
    </w:p>
    <w:p w14:paraId="6C8BFCC9" w14:textId="2AA7E010" w:rsidR="00A324E7" w:rsidRDefault="00A324E7" w:rsidP="0050098C">
      <w:pPr>
        <w:rPr>
          <w:lang w:val="es-ES"/>
        </w:rPr>
      </w:pPr>
    </w:p>
    <w:p w14:paraId="054B99E3" w14:textId="1DA6AD7B" w:rsidR="00A324E7" w:rsidRDefault="00F54A53" w:rsidP="00F54A53">
      <w:pPr>
        <w:pStyle w:val="Prrafodelista"/>
        <w:numPr>
          <w:ilvl w:val="0"/>
          <w:numId w:val="28"/>
        </w:numPr>
        <w:rPr>
          <w:lang w:val="es-ES"/>
        </w:rPr>
      </w:pPr>
      <w:r>
        <w:rPr>
          <w:lang w:val="es-ES"/>
        </w:rPr>
        <w:t>Crear excepciones propias</w:t>
      </w:r>
    </w:p>
    <w:p w14:paraId="551ED620" w14:textId="26F1C74B" w:rsidR="00F54A53" w:rsidRPr="00F54A53" w:rsidRDefault="00F54A53" w:rsidP="00F54A53">
      <w:pPr>
        <w:pStyle w:val="Prrafodelista"/>
        <w:numPr>
          <w:ilvl w:val="0"/>
          <w:numId w:val="28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08407A2" w14:textId="77777777" w:rsidR="00F54A53" w:rsidRDefault="00F54A53" w:rsidP="0050098C">
      <w:pPr>
        <w:rPr>
          <w:lang w:val="es-ES"/>
        </w:rPr>
      </w:pPr>
    </w:p>
    <w:p w14:paraId="087E586B" w14:textId="77777777" w:rsidR="00A324E7" w:rsidRDefault="00A324E7" w:rsidP="0050098C">
      <w:pPr>
        <w:rPr>
          <w:lang w:val="es-ES"/>
        </w:rPr>
      </w:pPr>
    </w:p>
    <w:p w14:paraId="500596C2" w14:textId="03E29B17" w:rsidR="00E06429" w:rsidRDefault="0050098C" w:rsidP="00185020">
      <w:pPr>
        <w:pStyle w:val="Ttulo1"/>
        <w:rPr>
          <w:caps w:val="0"/>
          <w:lang w:val="es-ES"/>
        </w:rPr>
      </w:pPr>
      <w:bookmarkStart w:id="4" w:name="_Toc126781934"/>
      <w:r>
        <w:rPr>
          <w:caps w:val="0"/>
          <w:lang w:val="es-ES"/>
        </w:rPr>
        <w:lastRenderedPageBreak/>
        <w:t>OBJETIVOS</w:t>
      </w:r>
      <w:bookmarkEnd w:id="4"/>
    </w:p>
    <w:p w14:paraId="7E876412" w14:textId="2B170CF6" w:rsidR="0050098C" w:rsidRDefault="0050098C" w:rsidP="0050098C">
      <w:pPr>
        <w:rPr>
          <w:lang w:val="es-ES"/>
        </w:rPr>
      </w:pPr>
    </w:p>
    <w:p w14:paraId="2E590E1D" w14:textId="58FA47F5" w:rsidR="0050098C" w:rsidRDefault="0050098C" w:rsidP="0050098C">
      <w:pPr>
        <w:pStyle w:val="Ttulo2"/>
        <w:rPr>
          <w:lang w:val="es-ES"/>
        </w:rPr>
      </w:pPr>
      <w:bookmarkStart w:id="5" w:name="_Toc126781935"/>
      <w:r>
        <w:rPr>
          <w:lang w:val="es-ES"/>
        </w:rPr>
        <w:t>PRIMARIOS</w:t>
      </w:r>
      <w:bookmarkEnd w:id="5"/>
    </w:p>
    <w:p w14:paraId="14A77492" w14:textId="47206263" w:rsidR="0050098C" w:rsidRPr="0050098C" w:rsidRDefault="0050098C" w:rsidP="0050098C">
      <w:pPr>
        <w:rPr>
          <w:lang w:val="es-ES"/>
        </w:rPr>
      </w:pPr>
      <w:r>
        <w:rPr>
          <w:lang w:val="es-ES"/>
        </w:rPr>
        <w:t xml:space="preserve">Los objetivos que piden en </w:t>
      </w:r>
      <w:proofErr w:type="gramStart"/>
      <w:r>
        <w:rPr>
          <w:lang w:val="es-ES"/>
        </w:rPr>
        <w:t>la hackathon</w:t>
      </w:r>
      <w:proofErr w:type="gramEnd"/>
    </w:p>
    <w:p w14:paraId="0B947286" w14:textId="3777A82A" w:rsidR="0050098C" w:rsidRDefault="0050098C" w:rsidP="0050098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REQUERIMIENTOS FUNCIONALES</w:t>
      </w:r>
    </w:p>
    <w:p w14:paraId="58AC5FF9" w14:textId="4D09C9ED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Para realizar la búsqueda se necesitan mínimo 3 caracteres</w:t>
      </w:r>
    </w:p>
    <w:p w14:paraId="70E8B688" w14:textId="758A9532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Hay 2 tipos de viajes</w:t>
      </w:r>
    </w:p>
    <w:p w14:paraId="608A872A" w14:textId="1BEC3076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4F0BD976" w14:textId="533591DA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 xml:space="preserve">“air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4B1E2434" w14:textId="57BC5927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Debe aceptar caracteres árabes y asiáticos</w:t>
      </w:r>
    </w:p>
    <w:p w14:paraId="6FB51398" w14:textId="08C9B2B6" w:rsidR="0050098C" w:rsidRDefault="0050098C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resultado debe devolver los siguientes campos</w:t>
      </w:r>
    </w:p>
    <w:p w14:paraId="3CD992A9" w14:textId="2C13485E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7ACC02EE" w14:textId="487F8292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FE89663" w14:textId="4C1A57C1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Duration</w:t>
      </w:r>
      <w:proofErr w:type="spellEnd"/>
    </w:p>
    <w:p w14:paraId="29A560CE" w14:textId="748B8B8A" w:rsidR="0050098C" w:rsidRDefault="0050098C" w:rsidP="0050098C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Specific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details</w:t>
      </w:r>
      <w:proofErr w:type="spellEnd"/>
    </w:p>
    <w:p w14:paraId="1EC7DD8F" w14:textId="44D002D1" w:rsidR="0050098C" w:rsidRDefault="0050098C" w:rsidP="0050098C">
      <w:pPr>
        <w:pStyle w:val="Prrafodelista"/>
        <w:numPr>
          <w:ilvl w:val="3"/>
          <w:numId w:val="15"/>
        </w:num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hotels</w:t>
      </w:r>
      <w:proofErr w:type="spellEnd"/>
    </w:p>
    <w:p w14:paraId="7B08F220" w14:textId="7C4373A5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2B86BA4" w14:textId="40D01F4D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B4D9941" w14:textId="36BEF95E" w:rsidR="0050098C" w:rsidRDefault="0050098C" w:rsidP="0050098C">
      <w:pPr>
        <w:pStyle w:val="Prrafodelista"/>
        <w:numPr>
          <w:ilvl w:val="3"/>
          <w:numId w:val="15"/>
        </w:numPr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flights</w:t>
      </w:r>
      <w:proofErr w:type="spellEnd"/>
    </w:p>
    <w:p w14:paraId="5771552D" w14:textId="0FF29E32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proofErr w:type="spellStart"/>
      <w:r>
        <w:rPr>
          <w:lang w:val="es-ES"/>
        </w:rPr>
        <w:t>Deperture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69ABA93F" w14:textId="2B93CB4E" w:rsidR="0050098C" w:rsidRDefault="0050098C" w:rsidP="0050098C">
      <w:pPr>
        <w:pStyle w:val="Prrafodelista"/>
        <w:numPr>
          <w:ilvl w:val="4"/>
          <w:numId w:val="15"/>
        </w:numPr>
        <w:rPr>
          <w:lang w:val="es-ES"/>
        </w:rPr>
      </w:pPr>
      <w:r>
        <w:rPr>
          <w:lang w:val="es-ES"/>
        </w:rPr>
        <w:t>Time</w:t>
      </w:r>
    </w:p>
    <w:p w14:paraId="5D0A7B8F" w14:textId="0979DFF5" w:rsidR="0050098C" w:rsidRDefault="0050098C" w:rsidP="0050098C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TECHINCAL REQUERIMENTS</w:t>
      </w:r>
    </w:p>
    <w:p w14:paraId="688C2D12" w14:textId="6E99FB1C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sistema está creciendo y las restricciones pueden cambiar</w:t>
      </w:r>
    </w:p>
    <w:p w14:paraId="24435563" w14:textId="06AF9189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sistema debe poder agregar nuevas funcionalidades</w:t>
      </w:r>
    </w:p>
    <w:p w14:paraId="23916B4F" w14:textId="7526B21E" w:rsidR="0050098C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 xml:space="preserve">No utilizar </w:t>
      </w:r>
      <w:proofErr w:type="spellStart"/>
      <w:r>
        <w:rPr>
          <w:lang w:val="es-ES"/>
        </w:rPr>
        <w:t>frameworks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Symphonu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Larabel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</w:t>
      </w:r>
    </w:p>
    <w:p w14:paraId="082EE9E3" w14:textId="1A729ED9" w:rsidR="00FD6FED" w:rsidRDefault="00FD6FED" w:rsidP="0050098C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El formato de salida…</w:t>
      </w:r>
    </w:p>
    <w:p w14:paraId="206F6D41" w14:textId="4E2138D0" w:rsidR="00FD6FED" w:rsidRDefault="00FD6FED" w:rsidP="00FD6FED">
      <w:pPr>
        <w:pStyle w:val="Prrafodelista"/>
        <w:ind w:left="1440"/>
        <w:rPr>
          <w:lang w:val="es-ES"/>
        </w:rPr>
      </w:pPr>
      <w:r>
        <w:rPr>
          <w:lang w:val="es-ES"/>
        </w:rPr>
        <w:t>Con una búsqueda por &lt;&lt;</w:t>
      </w:r>
      <w:proofErr w:type="spellStart"/>
      <w:r>
        <w:rPr>
          <w:lang w:val="es-ES"/>
        </w:rPr>
        <w:t>Mad</w:t>
      </w:r>
      <w:proofErr w:type="spellEnd"/>
      <w:r>
        <w:rPr>
          <w:lang w:val="es-ES"/>
        </w:rPr>
        <w:t>&gt;&gt;…</w:t>
      </w:r>
    </w:p>
    <w:p w14:paraId="287455F7" w14:textId="4C3EACA8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Europe</w:t>
      </w:r>
      <w:proofErr w:type="spellEnd"/>
      <w:r w:rsidRPr="00FD6FED">
        <w:rPr>
          <w:lang w:val="es-ES"/>
        </w:rPr>
        <w:t xml:space="preserve"> Popular Capitals; </w:t>
      </w:r>
      <w:proofErr w:type="spellStart"/>
      <w:r w:rsidRPr="00FD6FED">
        <w:rPr>
          <w:lang w:val="es-ES"/>
        </w:rPr>
        <w:t>Land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3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Madrid, Paris, London; Hotel </w:t>
      </w:r>
      <w:proofErr w:type="spellStart"/>
      <w:r w:rsidRPr="00FD6FED">
        <w:rPr>
          <w:lang w:val="es-ES"/>
        </w:rPr>
        <w:t>Best</w:t>
      </w:r>
      <w:proofErr w:type="spellEnd"/>
      <w:r w:rsidRPr="00FD6FED">
        <w:rPr>
          <w:lang w:val="es-ES"/>
        </w:rPr>
        <w:t xml:space="preserve"> Madrid 3*, Hotel </w:t>
      </w:r>
      <w:proofErr w:type="spellStart"/>
      <w:r w:rsidRPr="00FD6FED">
        <w:rPr>
          <w:lang w:val="es-ES"/>
        </w:rPr>
        <w:t>Worst</w:t>
      </w:r>
      <w:proofErr w:type="spellEnd"/>
      <w:r w:rsidRPr="00FD6FED">
        <w:rPr>
          <w:lang w:val="es-ES"/>
        </w:rPr>
        <w:t xml:space="preserve"> Paris 4*</w:t>
      </w:r>
    </w:p>
    <w:p w14:paraId="1212BBA7" w14:textId="62DD2552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Europe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laying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out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cities</w:t>
      </w:r>
      <w:proofErr w:type="spellEnd"/>
      <w:r w:rsidRPr="00FD6FED">
        <w:rPr>
          <w:lang w:val="es-ES"/>
        </w:rPr>
        <w:t xml:space="preserve">; </w:t>
      </w:r>
      <w:proofErr w:type="spellStart"/>
      <w:r w:rsidRPr="00FD6FED">
        <w:rPr>
          <w:lang w:val="es-ES"/>
        </w:rPr>
        <w:t>Land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3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Berlín, Madrid; Hotel </w:t>
      </w:r>
      <w:proofErr w:type="spellStart"/>
      <w:r w:rsidRPr="00FD6FED">
        <w:rPr>
          <w:lang w:val="es-ES"/>
        </w:rPr>
        <w:t>Best</w:t>
      </w:r>
      <w:proofErr w:type="spellEnd"/>
      <w:r w:rsidRPr="00FD6FED">
        <w:rPr>
          <w:lang w:val="es-ES"/>
        </w:rPr>
        <w:t xml:space="preserve"> Madrid 3*, Hotel </w:t>
      </w:r>
      <w:proofErr w:type="spellStart"/>
      <w:r w:rsidRPr="00FD6FED">
        <w:rPr>
          <w:lang w:val="es-ES"/>
        </w:rPr>
        <w:t>Worst</w:t>
      </w:r>
      <w:proofErr w:type="spellEnd"/>
      <w:r w:rsidRPr="00FD6FED">
        <w:rPr>
          <w:lang w:val="es-ES"/>
        </w:rPr>
        <w:t xml:space="preserve"> </w:t>
      </w:r>
      <w:proofErr w:type="spellStart"/>
      <w:r w:rsidRPr="00FD6FED">
        <w:rPr>
          <w:lang w:val="es-ES"/>
        </w:rPr>
        <w:t>Berlin</w:t>
      </w:r>
      <w:proofErr w:type="spellEnd"/>
      <w:r w:rsidRPr="00FD6FED">
        <w:rPr>
          <w:lang w:val="es-ES"/>
        </w:rPr>
        <w:t xml:space="preserve"> 4*</w:t>
      </w:r>
    </w:p>
    <w:p w14:paraId="73B59DC0" w14:textId="2F0ACD0D" w:rsidR="00FD6FED" w:rsidRP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 w:rsidRPr="00FD6FED">
        <w:rPr>
          <w:lang w:val="es-ES"/>
        </w:rPr>
        <w:t xml:space="preserve">Infinite </w:t>
      </w:r>
      <w:proofErr w:type="spellStart"/>
      <w:r w:rsidRPr="00FD6FED">
        <w:rPr>
          <w:lang w:val="es-ES"/>
        </w:rPr>
        <w:t>Egipt</w:t>
      </w:r>
      <w:proofErr w:type="spellEnd"/>
      <w:r w:rsidRPr="00FD6FED">
        <w:rPr>
          <w:lang w:val="es-ES"/>
        </w:rPr>
        <w:t xml:space="preserve">; Air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4 </w:t>
      </w:r>
      <w:proofErr w:type="spellStart"/>
      <w:r w:rsidRPr="00FD6FED">
        <w:rPr>
          <w:lang w:val="es-ES"/>
        </w:rPr>
        <w:t>days</w:t>
      </w:r>
      <w:proofErr w:type="spellEnd"/>
      <w:r w:rsidRPr="00FD6FED">
        <w:rPr>
          <w:lang w:val="es-ES"/>
        </w:rPr>
        <w:t xml:space="preserve">; Madrid, </w:t>
      </w:r>
      <w:proofErr w:type="spellStart"/>
      <w:r w:rsidRPr="00FD6FED">
        <w:rPr>
          <w:rFonts w:ascii="Arial" w:hAnsi="Arial" w:cs="Arial"/>
          <w:lang w:val="es-ES"/>
        </w:rPr>
        <w:t>القاهرة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, </w:t>
      </w:r>
      <w:proofErr w:type="spellStart"/>
      <w:r w:rsidRPr="00FD6FED">
        <w:rPr>
          <w:rFonts w:ascii="Arial" w:hAnsi="Arial" w:cs="Arial"/>
          <w:lang w:val="es-ES"/>
        </w:rPr>
        <w:t>الأقصر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; Madrid 09:00, </w:t>
      </w:r>
      <w:proofErr w:type="spellStart"/>
      <w:r w:rsidRPr="00FD6FED">
        <w:rPr>
          <w:rFonts w:ascii="Arial" w:hAnsi="Arial" w:cs="Arial"/>
          <w:lang w:val="es-ES"/>
        </w:rPr>
        <w:t>الأقصر</w:t>
      </w:r>
      <w:proofErr w:type="spellEnd"/>
      <w:r w:rsidRPr="00FD6FED">
        <w:rPr>
          <w:rFonts w:ascii="Arial" w:hAnsi="Arial" w:cs="Arial"/>
          <w:lang w:val="es-ES"/>
        </w:rPr>
        <w:t>‎</w:t>
      </w:r>
      <w:r w:rsidRPr="00FD6FED">
        <w:rPr>
          <w:lang w:val="es-ES"/>
        </w:rPr>
        <w:t xml:space="preserve"> 10:00</w:t>
      </w:r>
    </w:p>
    <w:p w14:paraId="213143E8" w14:textId="3D73B1A3" w:rsidR="00FD6FED" w:rsidRDefault="00FD6FED" w:rsidP="00FD6FED">
      <w:pPr>
        <w:pStyle w:val="Prrafodelista"/>
        <w:ind w:left="144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proofErr w:type="spellStart"/>
      <w:r w:rsidRPr="00FD6FED">
        <w:rPr>
          <w:lang w:val="es-ES"/>
        </w:rPr>
        <w:t>Incredible</w:t>
      </w:r>
      <w:proofErr w:type="spellEnd"/>
      <w:r w:rsidRPr="00FD6FED">
        <w:rPr>
          <w:lang w:val="es-ES"/>
        </w:rPr>
        <w:t xml:space="preserve"> China; Air </w:t>
      </w:r>
      <w:proofErr w:type="spellStart"/>
      <w:r w:rsidRPr="00FD6FED">
        <w:rPr>
          <w:lang w:val="es-ES"/>
        </w:rPr>
        <w:t>Trip</w:t>
      </w:r>
      <w:proofErr w:type="spellEnd"/>
      <w:r w:rsidRPr="00FD6FED">
        <w:rPr>
          <w:lang w:val="es-ES"/>
        </w:rPr>
        <w:t xml:space="preserve">; 10 </w:t>
      </w:r>
      <w:proofErr w:type="spellStart"/>
      <w:r w:rsidRPr="00FD6FED">
        <w:rPr>
          <w:lang w:val="es-ES"/>
        </w:rPr>
        <w:t>dies</w:t>
      </w:r>
      <w:proofErr w:type="spellEnd"/>
      <w:r w:rsidRPr="00FD6FED">
        <w:rPr>
          <w:lang w:val="es-ES"/>
        </w:rPr>
        <w:t xml:space="preserve">; Barcelona, Madrid,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广州市</w:t>
      </w:r>
      <w:proofErr w:type="spellEnd"/>
      <w:r w:rsidRPr="00FD6FED">
        <w:rPr>
          <w:lang w:val="es-ES"/>
        </w:rPr>
        <w:t xml:space="preserve">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北京市</w:t>
      </w:r>
      <w:proofErr w:type="spellEnd"/>
      <w:r w:rsidRPr="00FD6FED">
        <w:rPr>
          <w:lang w:val="es-ES"/>
        </w:rPr>
        <w:t xml:space="preserve">; Madrid 09:00, </w:t>
      </w:r>
      <w:proofErr w:type="spellStart"/>
      <w:r w:rsidRPr="00FD6FED">
        <w:rPr>
          <w:rFonts w:ascii="MS Gothic" w:eastAsia="MS Gothic" w:hAnsi="MS Gothic" w:cs="MS Gothic" w:hint="eastAsia"/>
          <w:lang w:val="es-ES"/>
        </w:rPr>
        <w:t>北京市</w:t>
      </w:r>
      <w:proofErr w:type="spellEnd"/>
      <w:r w:rsidRPr="00FD6FED">
        <w:rPr>
          <w:lang w:val="es-ES"/>
        </w:rPr>
        <w:t xml:space="preserve"> 10:00</w:t>
      </w:r>
    </w:p>
    <w:p w14:paraId="7223346F" w14:textId="77777777" w:rsidR="00FD6FED" w:rsidRDefault="00FD6FED" w:rsidP="00FD6FED">
      <w:pPr>
        <w:pStyle w:val="Prrafodelista"/>
        <w:ind w:left="1440"/>
        <w:rPr>
          <w:lang w:val="es-ES"/>
        </w:rPr>
      </w:pPr>
    </w:p>
    <w:p w14:paraId="22C52380" w14:textId="5FEB32D8" w:rsidR="0050098C" w:rsidRPr="0050098C" w:rsidRDefault="0050098C" w:rsidP="0050098C">
      <w:pPr>
        <w:pStyle w:val="Prrafodelista"/>
        <w:numPr>
          <w:ilvl w:val="0"/>
          <w:numId w:val="15"/>
        </w:numPr>
        <w:rPr>
          <w:lang w:val="es-ES"/>
        </w:rPr>
      </w:pPr>
      <w:proofErr w:type="spellStart"/>
      <w:r>
        <w:rPr>
          <w:lang w:val="es-ES"/>
        </w:rPr>
        <w:lastRenderedPageBreak/>
        <w:t>sdf</w:t>
      </w:r>
      <w:proofErr w:type="spellEnd"/>
    </w:p>
    <w:p w14:paraId="21E8E452" w14:textId="7E8BCF2A" w:rsidR="0050098C" w:rsidRDefault="0050098C" w:rsidP="0050098C">
      <w:pPr>
        <w:rPr>
          <w:lang w:val="es-ES"/>
        </w:rPr>
      </w:pPr>
    </w:p>
    <w:p w14:paraId="549772FF" w14:textId="77777777" w:rsidR="0050098C" w:rsidRDefault="0050098C" w:rsidP="0050098C">
      <w:pPr>
        <w:rPr>
          <w:lang w:val="es-ES"/>
        </w:rPr>
      </w:pPr>
    </w:p>
    <w:p w14:paraId="301B58E3" w14:textId="09CFCC70" w:rsidR="0050098C" w:rsidRDefault="0050098C" w:rsidP="0050098C">
      <w:pPr>
        <w:pStyle w:val="Ttulo2"/>
        <w:rPr>
          <w:lang w:val="es-ES"/>
        </w:rPr>
      </w:pPr>
      <w:bookmarkStart w:id="6" w:name="_Toc126781936"/>
      <w:r>
        <w:rPr>
          <w:lang w:val="es-ES"/>
        </w:rPr>
        <w:t>SECUNDARIOS</w:t>
      </w:r>
      <w:bookmarkEnd w:id="6"/>
    </w:p>
    <w:p w14:paraId="5C076660" w14:textId="4189CCFB" w:rsidR="0050098C" w:rsidRDefault="00B159F1" w:rsidP="0050098C">
      <w:pPr>
        <w:rPr>
          <w:lang w:val="es-ES"/>
        </w:rPr>
      </w:pPr>
      <w:r>
        <w:rPr>
          <w:lang w:val="es-ES"/>
        </w:rPr>
        <w:t>Opciones añadidas que no piden…</w:t>
      </w:r>
    </w:p>
    <w:p w14:paraId="5E89A0BC" w14:textId="388DDCC3" w:rsidR="00B159F1" w:rsidRDefault="00B159F1" w:rsidP="00B159F1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OPCIONES DE CONFIGRUACIÓN</w:t>
      </w:r>
    </w:p>
    <w:p w14:paraId="355AFA56" w14:textId="6C366D5A" w:rsidR="00B159F1" w:rsidRDefault="00B159F1" w:rsidP="00B159F1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Salida de resultados</w:t>
      </w:r>
    </w:p>
    <w:p w14:paraId="7F0DF9DF" w14:textId="19A59AAC" w:rsidR="00B159F1" w:rsidRDefault="00B159F1" w:rsidP="00B159F1">
      <w:pPr>
        <w:pStyle w:val="Prrafodelista"/>
        <w:numPr>
          <w:ilvl w:val="2"/>
          <w:numId w:val="15"/>
        </w:numPr>
        <w:rPr>
          <w:lang w:val="es-ES"/>
        </w:rPr>
      </w:pPr>
      <w:r>
        <w:rPr>
          <w:lang w:val="es-ES"/>
        </w:rPr>
        <w:t>Normal</w:t>
      </w:r>
    </w:p>
    <w:p w14:paraId="012B7868" w14:textId="554F3CB9" w:rsidR="00B159F1" w:rsidRDefault="00B159F1" w:rsidP="00B159F1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Tal y como lo piden</w:t>
      </w:r>
    </w:p>
    <w:p w14:paraId="5DC34EC3" w14:textId="5BD9694F" w:rsidR="00B159F1" w:rsidRDefault="00B159F1" w:rsidP="00B159F1">
      <w:pPr>
        <w:pStyle w:val="Prrafodelista"/>
        <w:numPr>
          <w:ilvl w:val="2"/>
          <w:numId w:val="15"/>
        </w:numPr>
        <w:rPr>
          <w:lang w:val="es-ES"/>
        </w:rPr>
      </w:pPr>
      <w:proofErr w:type="spellStart"/>
      <w:r>
        <w:rPr>
          <w:lang w:val="es-ES"/>
        </w:rPr>
        <w:t>Luxury</w:t>
      </w:r>
      <w:proofErr w:type="spellEnd"/>
    </w:p>
    <w:p w14:paraId="3EA9EF50" w14:textId="471AC665" w:rsidR="00B159F1" w:rsidRDefault="00B159F1" w:rsidP="00B159F1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Con barra de título de campos</w:t>
      </w:r>
    </w:p>
    <w:p w14:paraId="6939DFAA" w14:textId="0DF1091E" w:rsidR="00B159F1" w:rsidRDefault="00B159F1" w:rsidP="00B159F1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>Separado por tabulación (no solo un espacio)</w:t>
      </w:r>
    </w:p>
    <w:p w14:paraId="72F78622" w14:textId="3D40DFB0" w:rsidR="001237D8" w:rsidRDefault="001237D8" w:rsidP="00B159F1">
      <w:pPr>
        <w:pStyle w:val="Prrafodelista"/>
        <w:numPr>
          <w:ilvl w:val="3"/>
          <w:numId w:val="15"/>
        </w:numPr>
        <w:rPr>
          <w:lang w:val="es-ES"/>
        </w:rPr>
      </w:pPr>
      <w:r>
        <w:rPr>
          <w:lang w:val="es-ES"/>
        </w:rPr>
        <w:t xml:space="preserve">Cada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tiene un 1 </w:t>
      </w:r>
      <w:proofErr w:type="spellStart"/>
      <w:r>
        <w:rPr>
          <w:lang w:val="es-ES"/>
        </w:rPr>
        <w:t>nº</w:t>
      </w:r>
      <w:proofErr w:type="spellEnd"/>
      <w:r>
        <w:rPr>
          <w:lang w:val="es-ES"/>
        </w:rPr>
        <w:t xml:space="preserve"> y se pide al usuario que seleccione uno</w:t>
      </w:r>
    </w:p>
    <w:p w14:paraId="419D3F71" w14:textId="3E07EE65" w:rsidR="00A324E7" w:rsidRDefault="00A324E7" w:rsidP="00663F28">
      <w:pPr>
        <w:pStyle w:val="Prrafodelista"/>
        <w:numPr>
          <w:ilvl w:val="1"/>
          <w:numId w:val="15"/>
        </w:numPr>
        <w:rPr>
          <w:lang w:val="es-ES"/>
        </w:rPr>
      </w:pPr>
      <w:r>
        <w:rPr>
          <w:lang w:val="es-ES"/>
        </w:rPr>
        <w:t>Gestión de idiomas</w:t>
      </w:r>
    </w:p>
    <w:p w14:paraId="03095F9C" w14:textId="4FDBE2EB" w:rsidR="00B159F1" w:rsidRPr="00B159F1" w:rsidRDefault="00B159F1" w:rsidP="00663F28">
      <w:pPr>
        <w:pStyle w:val="Prrafodelista"/>
        <w:numPr>
          <w:ilvl w:val="1"/>
          <w:numId w:val="15"/>
        </w:numPr>
        <w:rPr>
          <w:lang w:val="es-ES"/>
        </w:rPr>
      </w:pPr>
      <w:proofErr w:type="spellStart"/>
      <w:r w:rsidRPr="00B159F1">
        <w:rPr>
          <w:lang w:val="es-ES"/>
        </w:rPr>
        <w:t>sdf</w:t>
      </w:r>
      <w:proofErr w:type="spellEnd"/>
    </w:p>
    <w:p w14:paraId="6FB9E29C" w14:textId="493779AD" w:rsidR="00FD6FED" w:rsidRDefault="00FD6FED" w:rsidP="0050098C">
      <w:pPr>
        <w:rPr>
          <w:lang w:val="es-ES"/>
        </w:rPr>
      </w:pPr>
    </w:p>
    <w:p w14:paraId="7043B730" w14:textId="70D7A85E" w:rsidR="00FD6FED" w:rsidRDefault="00FD6FED" w:rsidP="0050098C">
      <w:pPr>
        <w:rPr>
          <w:lang w:val="es-ES"/>
        </w:rPr>
      </w:pPr>
    </w:p>
    <w:p w14:paraId="1C6308C6" w14:textId="65B4EAB2" w:rsidR="00FD6FED" w:rsidRDefault="00FD6FED" w:rsidP="00FD6FED">
      <w:pPr>
        <w:pStyle w:val="Ttulo1"/>
        <w:rPr>
          <w:caps w:val="0"/>
          <w:lang w:val="es-ES"/>
        </w:rPr>
      </w:pPr>
      <w:bookmarkStart w:id="7" w:name="_Toc126781937"/>
      <w:r>
        <w:rPr>
          <w:caps w:val="0"/>
          <w:lang w:val="es-ES"/>
        </w:rPr>
        <w:lastRenderedPageBreak/>
        <w:t>DISEÑO</w:t>
      </w:r>
      <w:bookmarkEnd w:id="7"/>
      <w:r>
        <w:rPr>
          <w:caps w:val="0"/>
          <w:lang w:val="es-ES"/>
        </w:rPr>
        <w:t xml:space="preserve"> </w:t>
      </w:r>
    </w:p>
    <w:p w14:paraId="3F42674B" w14:textId="77777777" w:rsidR="00EE72B1" w:rsidRDefault="00EE72B1" w:rsidP="00EE72B1">
      <w:pPr>
        <w:rPr>
          <w:lang w:val="es-ES"/>
        </w:rPr>
      </w:pPr>
      <w:r w:rsidRPr="00EE72B1">
        <w:rPr>
          <w:b/>
          <w:bCs/>
          <w:highlight w:val="yellow"/>
          <w:lang w:val="es-ES"/>
        </w:rPr>
        <w:t>¡NOTA!</w:t>
      </w:r>
      <w:r>
        <w:rPr>
          <w:lang w:val="es-ES"/>
        </w:rPr>
        <w:t xml:space="preserve"> Debido a la Info recibida en el e-mail de NUWE, diciendo que no es necesario la utilización de BBDD, se trabajará como si </w:t>
      </w:r>
      <w:proofErr w:type="gramStart"/>
      <w:r>
        <w:rPr>
          <w:lang w:val="es-ES"/>
        </w:rPr>
        <w:t>estuviesen</w:t>
      </w:r>
      <w:proofErr w:type="gramEnd"/>
      <w:r>
        <w:rPr>
          <w:lang w:val="es-ES"/>
        </w:rPr>
        <w:t xml:space="preserve"> pero la Info se guardara en unas clases que simularan las tablas.</w:t>
      </w:r>
    </w:p>
    <w:p w14:paraId="71680987" w14:textId="77777777" w:rsidR="00EE72B1" w:rsidRDefault="00EE72B1" w:rsidP="00FD6FED">
      <w:pPr>
        <w:rPr>
          <w:lang w:val="es-ES"/>
        </w:rPr>
      </w:pPr>
    </w:p>
    <w:p w14:paraId="689CABDE" w14:textId="664EA049" w:rsidR="00FD6FED" w:rsidRDefault="00FD6FED" w:rsidP="00FD6FED">
      <w:pPr>
        <w:rPr>
          <w:lang w:val="es-ES"/>
        </w:rPr>
      </w:pPr>
      <w:r>
        <w:rPr>
          <w:lang w:val="es-ES"/>
        </w:rPr>
        <w:t>Tres partes en el diseño…</w:t>
      </w:r>
    </w:p>
    <w:p w14:paraId="395B55B4" w14:textId="0396A674" w:rsidR="00FD6FED" w:rsidRDefault="00FD6FED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BBDD</w:t>
      </w:r>
    </w:p>
    <w:p w14:paraId="457C6989" w14:textId="2EF92353" w:rsidR="00FD6FED" w:rsidRDefault="00FD6FED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JAVA ARCHITECTURE</w:t>
      </w:r>
    </w:p>
    <w:p w14:paraId="359EDBE3" w14:textId="0CFA6C98" w:rsidR="00FD6FED" w:rsidRPr="00FD6FED" w:rsidRDefault="00BD0B68" w:rsidP="00FD6FED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VIEW</w:t>
      </w:r>
    </w:p>
    <w:p w14:paraId="3895338E" w14:textId="56757E09" w:rsidR="00BD0B68" w:rsidRDefault="00BD0B68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47A4DCB" w14:textId="69212B6F" w:rsidR="00D27B46" w:rsidRDefault="00BD0B68" w:rsidP="00D27B46">
      <w:pPr>
        <w:pStyle w:val="Ttulo2"/>
        <w:rPr>
          <w:lang w:val="es-ES"/>
        </w:rPr>
      </w:pPr>
      <w:bookmarkStart w:id="8" w:name="_Toc126781938"/>
      <w:r>
        <w:rPr>
          <w:lang w:val="es-ES"/>
        </w:rPr>
        <w:lastRenderedPageBreak/>
        <w:t>VIEW</w:t>
      </w:r>
      <w:bookmarkEnd w:id="8"/>
    </w:p>
    <w:p w14:paraId="30F5882A" w14:textId="606AD461" w:rsidR="00BD0B68" w:rsidRDefault="00BD0B68" w:rsidP="00BD0B68">
      <w:pPr>
        <w:rPr>
          <w:lang w:val="es-ES"/>
        </w:rPr>
      </w:pPr>
      <w:r>
        <w:rPr>
          <w:lang w:val="es-ES"/>
        </w:rPr>
        <w:t>Empezamos por el diseño de la VIEW.</w:t>
      </w:r>
    </w:p>
    <w:p w14:paraId="7D62857F" w14:textId="5E156819" w:rsidR="00BD0B68" w:rsidRPr="00BD0B68" w:rsidRDefault="00BD0B68" w:rsidP="00BD0B68">
      <w:pPr>
        <w:rPr>
          <w:lang w:val="es-ES"/>
        </w:rPr>
      </w:pPr>
      <w:r>
        <w:rPr>
          <w:lang w:val="es-ES"/>
        </w:rPr>
        <w:t xml:space="preserve">Las pantallas necesarias en la versión inicial </w:t>
      </w:r>
      <w:proofErr w:type="spellStart"/>
      <w:r>
        <w:rPr>
          <w:lang w:val="es-ES"/>
        </w:rPr>
        <w:t>són</w:t>
      </w:r>
      <w:proofErr w:type="spellEnd"/>
      <w:r>
        <w:rPr>
          <w:lang w:val="es-ES"/>
        </w:rPr>
        <w:t>…</w:t>
      </w:r>
    </w:p>
    <w:p w14:paraId="1CAF92AD" w14:textId="5720D09B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Bienvenida</w:t>
      </w:r>
    </w:p>
    <w:p w14:paraId="37818759" w14:textId="1CAF4756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Menú principal</w:t>
      </w:r>
    </w:p>
    <w:p w14:paraId="0B506997" w14:textId="682D4368" w:rsid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opciones principales</w:t>
      </w:r>
    </w:p>
    <w:p w14:paraId="2B7FD11D" w14:textId="2667E61C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4256A91D" w14:textId="1D8586A1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268AA329" w14:textId="3D7457AF" w:rsidR="009D2644" w:rsidRDefault="009D2644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1233BF5B" w14:textId="12CEA632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1CCA747A" w14:textId="3F206626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el cliente entra que quiere buscar</w:t>
      </w:r>
    </w:p>
    <w:p w14:paraId="7815FF45" w14:textId="58FB8304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 resultados</w:t>
      </w:r>
    </w:p>
    <w:p w14:paraId="43DE07AB" w14:textId="51225A1B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se muestran los resultados de la búsqueda</w:t>
      </w:r>
    </w:p>
    <w:p w14:paraId="2BCE0093" w14:textId="1D72C6AC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573A9630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el menú de configuración, para poder agregar nuevas funcionalidades</w:t>
      </w:r>
    </w:p>
    <w:p w14:paraId="35C280E1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Opciones…</w:t>
      </w:r>
    </w:p>
    <w:p w14:paraId="4F53DDAC" w14:textId="26E1D32B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406EDEAE" w14:textId="45A2C7BD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0833C163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799E3A84" w14:textId="2213B9C4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69CA5311" w14:textId="6987072E" w:rsidR="00925669" w:rsidRDefault="00925669" w:rsidP="00BD0B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Solo si hay tiempo</w:t>
      </w:r>
    </w:p>
    <w:p w14:paraId="573C74EC" w14:textId="7C2B5ED4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50106892" w14:textId="334F5C7E" w:rsidR="009D2644" w:rsidRDefault="009D2644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1B3B54FE" w14:textId="1CDE75AF" w:rsid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no acabar el programa </w:t>
      </w:r>
    </w:p>
    <w:p w14:paraId="110A6AF5" w14:textId="360E1FF8" w:rsidR="009D2644" w:rsidRPr="009D2644" w:rsidRDefault="009D2644" w:rsidP="00BD0B68">
      <w:pPr>
        <w:pStyle w:val="Prrafodelista"/>
        <w:numPr>
          <w:ilvl w:val="1"/>
          <w:numId w:val="16"/>
        </w:numPr>
        <w:rPr>
          <w:lang w:val="es-ES"/>
        </w:rPr>
      </w:pPr>
      <w:r w:rsidRPr="009D2644">
        <w:rPr>
          <w:lang w:val="es-ES"/>
        </w:rPr>
        <w:t>Mensaje de despedida</w:t>
      </w:r>
    </w:p>
    <w:p w14:paraId="7824D4F5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Bienvenida</w:t>
      </w:r>
    </w:p>
    <w:p w14:paraId="380ABFC7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Se muestra durante unos pocos segundos</w:t>
      </w:r>
    </w:p>
    <w:p w14:paraId="0F6C0A0A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Mientras carga información de BBDD</w:t>
      </w:r>
    </w:p>
    <w:p w14:paraId="3EC9E5D1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Menú principal</w:t>
      </w:r>
    </w:p>
    <w:p w14:paraId="62826801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opciones principales</w:t>
      </w:r>
    </w:p>
    <w:p w14:paraId="3FDCC97A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142A225E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2F7529D8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3CD31810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Búsqueda</w:t>
      </w:r>
    </w:p>
    <w:p w14:paraId="094EFA6D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el cliente entra que quiere buscar</w:t>
      </w:r>
    </w:p>
    <w:p w14:paraId="35E9EE8E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 resultados</w:t>
      </w:r>
    </w:p>
    <w:p w14:paraId="6A7197F2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Donde se muestran los resultados de la búsqueda</w:t>
      </w:r>
    </w:p>
    <w:p w14:paraId="22DF215E" w14:textId="7777777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Configuración</w:t>
      </w:r>
    </w:p>
    <w:p w14:paraId="650FCFB0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lastRenderedPageBreak/>
        <w:t>Muestra el menú de configuración, para poder agregar nuevas funcionalidades</w:t>
      </w:r>
    </w:p>
    <w:p w14:paraId="2A9F8A26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Opciones…</w:t>
      </w:r>
    </w:p>
    <w:p w14:paraId="4583AD45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679B0542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4125A2F9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5BE9F6CF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39AE4090" w14:textId="77777777" w:rsidR="00925669" w:rsidRDefault="00925669" w:rsidP="00BD0B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Solo si hay tiempo</w:t>
      </w:r>
    </w:p>
    <w:p w14:paraId="6CEF9439" w14:textId="77777777" w:rsidR="00925669" w:rsidRDefault="00925669" w:rsidP="00BD0B6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66716D7" w14:textId="31610D93" w:rsidR="00101108" w:rsidRDefault="0010110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Error</w:t>
      </w:r>
    </w:p>
    <w:p w14:paraId="73529D3C" w14:textId="07E9B9E5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mostrar que ha habido algún error y la solución</w:t>
      </w:r>
    </w:p>
    <w:p w14:paraId="3E164C96" w14:textId="389DBCF7" w:rsidR="00925669" w:rsidRDefault="00925669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Salida</w:t>
      </w:r>
    </w:p>
    <w:p w14:paraId="7884F653" w14:textId="77777777" w:rsidR="00925669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Para no acabar el programa </w:t>
      </w:r>
    </w:p>
    <w:p w14:paraId="1FEAB435" w14:textId="77777777" w:rsidR="00925669" w:rsidRPr="009D2644" w:rsidRDefault="00925669" w:rsidP="00BD0B68">
      <w:pPr>
        <w:pStyle w:val="Prrafodelista"/>
        <w:numPr>
          <w:ilvl w:val="1"/>
          <w:numId w:val="16"/>
        </w:numPr>
        <w:rPr>
          <w:lang w:val="es-ES"/>
        </w:rPr>
      </w:pPr>
      <w:r w:rsidRPr="009D2644">
        <w:rPr>
          <w:lang w:val="es-ES"/>
        </w:rPr>
        <w:t>Mensaje de despedida</w:t>
      </w:r>
    </w:p>
    <w:p w14:paraId="1390DD8A" w14:textId="43A6AD97" w:rsidR="009D2644" w:rsidRDefault="009D2644" w:rsidP="009D2644">
      <w:pPr>
        <w:rPr>
          <w:lang w:val="es-ES"/>
        </w:rPr>
      </w:pPr>
    </w:p>
    <w:p w14:paraId="6C5E47A1" w14:textId="09DEB181" w:rsidR="00BD0B68" w:rsidRDefault="00BD0B68" w:rsidP="00BD0B68">
      <w:pPr>
        <w:pStyle w:val="Ttulo3"/>
        <w:rPr>
          <w:lang w:val="es-ES"/>
        </w:rPr>
      </w:pPr>
      <w:bookmarkStart w:id="9" w:name="_Toc126781939"/>
      <w:r>
        <w:rPr>
          <w:lang w:val="es-ES"/>
        </w:rPr>
        <w:t>Diseño general de las pantallas</w:t>
      </w:r>
      <w:bookmarkEnd w:id="9"/>
    </w:p>
    <w:p w14:paraId="3F4C568A" w14:textId="07F28843" w:rsidR="00BD0B68" w:rsidRDefault="00BD0B68" w:rsidP="00BD0B68">
      <w:pPr>
        <w:rPr>
          <w:lang w:val="es-ES"/>
        </w:rPr>
      </w:pPr>
      <w:r>
        <w:rPr>
          <w:lang w:val="es-ES"/>
        </w:rPr>
        <w:t>Todas las pantallas tendrán el siguiente diseño</w:t>
      </w:r>
    </w:p>
    <w:p w14:paraId="7E623014" w14:textId="208C8DF2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TÍTULO</w:t>
      </w:r>
    </w:p>
    <w:p w14:paraId="53E69DB3" w14:textId="5A6519A4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de algún carácter especial</w:t>
      </w:r>
    </w:p>
    <w:p w14:paraId="73959C90" w14:textId="3C4EB996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con el título de la pantalla y al final la fecha y la hora</w:t>
      </w:r>
    </w:p>
    <w:p w14:paraId="33328729" w14:textId="54DD5D6F" w:rsidR="00A402E5" w:rsidRDefault="00A402E5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 xml:space="preserve">El texto estará en </w:t>
      </w:r>
      <w:proofErr w:type="spellStart"/>
      <w:r>
        <w:rPr>
          <w:lang w:val="es-ES"/>
        </w:rPr>
        <w:t>mayusculas</w:t>
      </w:r>
      <w:proofErr w:type="spellEnd"/>
    </w:p>
    <w:p w14:paraId="53B10CF3" w14:textId="6938B1D6" w:rsidR="00101108" w:rsidRDefault="00101108" w:rsidP="00BD0B68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Línea de separación</w:t>
      </w:r>
    </w:p>
    <w:p w14:paraId="4033241E" w14:textId="48D3207B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CUERPO</w:t>
      </w:r>
    </w:p>
    <w:p w14:paraId="31D90080" w14:textId="5748C405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Donde se muestra la información de la pantalla</w:t>
      </w:r>
    </w:p>
    <w:p w14:paraId="746B2C1E" w14:textId="5DAD488B" w:rsidR="00101108" w:rsidRDefault="00101108" w:rsidP="00BD0B68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Línea de separación</w:t>
      </w:r>
    </w:p>
    <w:p w14:paraId="0FC30838" w14:textId="3B2B6111" w:rsidR="00BD0B68" w:rsidRPr="00A402E5" w:rsidRDefault="00A402E5" w:rsidP="00BD0B68">
      <w:pPr>
        <w:pStyle w:val="Prrafodelista"/>
        <w:numPr>
          <w:ilvl w:val="0"/>
          <w:numId w:val="19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ENTRADA DE DATOS</w:t>
      </w:r>
    </w:p>
    <w:p w14:paraId="70DE294B" w14:textId="5FD16FFE" w:rsidR="00101108" w:rsidRDefault="00101108" w:rsidP="00101108">
      <w:pPr>
        <w:pStyle w:val="Prrafodelista"/>
        <w:numPr>
          <w:ilvl w:val="1"/>
          <w:numId w:val="19"/>
        </w:numPr>
        <w:rPr>
          <w:lang w:val="es-ES"/>
        </w:rPr>
      </w:pPr>
      <w:r>
        <w:rPr>
          <w:lang w:val="es-ES"/>
        </w:rPr>
        <w:t>Línea pidiendo al usuario que debe entrar</w:t>
      </w:r>
    </w:p>
    <w:p w14:paraId="00C24A01" w14:textId="77777777" w:rsidR="00101108" w:rsidRPr="00101108" w:rsidRDefault="00101108" w:rsidP="00101108">
      <w:pPr>
        <w:rPr>
          <w:lang w:val="es-ES"/>
        </w:rPr>
      </w:pPr>
    </w:p>
    <w:p w14:paraId="49D3D041" w14:textId="5DE939BC" w:rsidR="00D27B46" w:rsidRDefault="00D27B46" w:rsidP="00D27B46">
      <w:pPr>
        <w:rPr>
          <w:lang w:val="es-ES"/>
        </w:rPr>
      </w:pPr>
    </w:p>
    <w:p w14:paraId="62EEC4A5" w14:textId="551EA17B" w:rsidR="00BD0B68" w:rsidRDefault="008E596F" w:rsidP="00BD0B68">
      <w:pPr>
        <w:pStyle w:val="Ttulo3"/>
        <w:rPr>
          <w:lang w:val="es-ES"/>
        </w:rPr>
      </w:pPr>
      <w:bookmarkStart w:id="10" w:name="_Toc126781940"/>
      <w:proofErr w:type="spellStart"/>
      <w:r>
        <w:rPr>
          <w:lang w:val="es-ES"/>
        </w:rPr>
        <w:t>Welcome</w:t>
      </w:r>
      <w:bookmarkEnd w:id="10"/>
      <w:proofErr w:type="spellEnd"/>
    </w:p>
    <w:p w14:paraId="505FB632" w14:textId="19424C8C" w:rsidR="00BD0B68" w:rsidRDefault="00BD0B6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La primera que se muestra</w:t>
      </w:r>
    </w:p>
    <w:p w14:paraId="35627C8F" w14:textId="798702EB" w:rsidR="00BD0B68" w:rsidRDefault="00BD0B68" w:rsidP="00BD0B6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Unos pocos segundos</w:t>
      </w:r>
    </w:p>
    <w:p w14:paraId="3C506F82" w14:textId="471AC59E" w:rsidR="00BD0B68" w:rsidRDefault="00BD0B68" w:rsidP="00555D1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¿</w:t>
      </w:r>
      <w:r w:rsidRPr="00BD0B68">
        <w:rPr>
          <w:lang w:val="es-ES"/>
        </w:rPr>
        <w:t>Se aprovecha mientras se carga algo de información</w:t>
      </w:r>
      <w:r>
        <w:rPr>
          <w:lang w:val="es-ES"/>
        </w:rPr>
        <w:t>?</w:t>
      </w:r>
    </w:p>
    <w:p w14:paraId="691C21C0" w14:textId="59079A92" w:rsidR="00101108" w:rsidRDefault="00101108" w:rsidP="00555D19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Mensaje…</w:t>
      </w:r>
    </w:p>
    <w:p w14:paraId="4E576708" w14:textId="34311AB5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 OTA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agency</w:t>
      </w:r>
      <w:proofErr w:type="spellEnd"/>
      <w:r>
        <w:rPr>
          <w:lang w:val="es-ES"/>
        </w:rPr>
        <w:t>”</w:t>
      </w:r>
    </w:p>
    <w:p w14:paraId="111095BF" w14:textId="1321186A" w:rsidR="00101108" w:rsidRDefault="00101108" w:rsidP="0010110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Puede haber una primera línea con </w:t>
      </w:r>
      <w:proofErr w:type="spellStart"/>
      <w:r>
        <w:rPr>
          <w:lang w:val="es-ES"/>
        </w:rPr>
        <w:t>Welcome</w:t>
      </w:r>
      <w:proofErr w:type="spellEnd"/>
      <w:r>
        <w:rPr>
          <w:lang w:val="es-ES"/>
        </w:rPr>
        <w:t xml:space="preserve"> en diferentes idiomas y una segunda línea con el resto</w:t>
      </w:r>
    </w:p>
    <w:p w14:paraId="77B2509B" w14:textId="2F840AE7" w:rsidR="00101108" w:rsidRDefault="00101108" w:rsidP="0010110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Calcular el tiempo necesario para leer el contenido y será el tiempo que se mostrará</w:t>
      </w:r>
    </w:p>
    <w:p w14:paraId="6BB76BAE" w14:textId="77777777" w:rsidR="00BD0B68" w:rsidRPr="00BD0B68" w:rsidRDefault="00BD0B68" w:rsidP="00BD0B68">
      <w:pPr>
        <w:rPr>
          <w:lang w:val="es-ES"/>
        </w:rPr>
      </w:pPr>
    </w:p>
    <w:p w14:paraId="74D2AE0F" w14:textId="7DA7A74A" w:rsidR="00BD0B68" w:rsidRDefault="00A324E7" w:rsidP="00BD0B68">
      <w:pPr>
        <w:pStyle w:val="Ttulo3"/>
        <w:rPr>
          <w:lang w:val="es-ES"/>
        </w:rPr>
      </w:pPr>
      <w:bookmarkStart w:id="11" w:name="_Toc126781941"/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Menu</w:t>
      </w:r>
      <w:bookmarkEnd w:id="11"/>
      <w:proofErr w:type="spellEnd"/>
    </w:p>
    <w:p w14:paraId="3C73863F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36F1F0DC" w14:textId="595E543B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OPA MAIN MENU</w:t>
      </w:r>
    </w:p>
    <w:p w14:paraId="7AB1F6D1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2635A5E3" w14:textId="6F25A26C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siguientes opciones</w:t>
      </w:r>
    </w:p>
    <w:p w14:paraId="11D507DE" w14:textId="5AF36D2F" w:rsidR="00E3704C" w:rsidRDefault="00E3704C" w:rsidP="00E3704C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7B08C60" w14:textId="428638DF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67F842AB" w14:textId="5C85254E" w:rsidR="00E3704C" w:rsidRDefault="00E3704C" w:rsidP="00E3704C">
      <w:pPr>
        <w:pStyle w:val="Prrafodelista"/>
        <w:numPr>
          <w:ilvl w:val="0"/>
          <w:numId w:val="20"/>
        </w:numPr>
        <w:rPr>
          <w:lang w:val="es-ES"/>
        </w:rPr>
      </w:pPr>
      <w:proofErr w:type="spellStart"/>
      <w:r>
        <w:rPr>
          <w:lang w:val="es-ES"/>
        </w:rPr>
        <w:t>Configuration</w:t>
      </w:r>
      <w:proofErr w:type="spellEnd"/>
    </w:p>
    <w:p w14:paraId="7AF5104D" w14:textId="03DC9011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>”</w:t>
      </w:r>
    </w:p>
    <w:p w14:paraId="1E28EDA7" w14:textId="32408D44" w:rsidR="00E3704C" w:rsidRDefault="00E3704C" w:rsidP="00E3704C">
      <w:pPr>
        <w:pStyle w:val="Prrafodelista"/>
        <w:numPr>
          <w:ilvl w:val="0"/>
          <w:numId w:val="22"/>
        </w:numPr>
        <w:rPr>
          <w:lang w:val="es-ES"/>
        </w:rPr>
      </w:pPr>
      <w:proofErr w:type="spellStart"/>
      <w:r>
        <w:rPr>
          <w:lang w:val="es-ES"/>
        </w:rPr>
        <w:t>Exit</w:t>
      </w:r>
      <w:proofErr w:type="spellEnd"/>
    </w:p>
    <w:p w14:paraId="717843C4" w14:textId="05C8BA55" w:rsidR="00A324E7" w:rsidRDefault="00A324E7" w:rsidP="00A324E7">
      <w:pPr>
        <w:pStyle w:val="Prrafodelista"/>
        <w:ind w:left="2160"/>
        <w:rPr>
          <w:lang w:val="es-ES"/>
        </w:rPr>
      </w:pPr>
      <w:r>
        <w:rPr>
          <w:lang w:val="es-ES"/>
        </w:rPr>
        <w:t>Salta a la pantalla “</w:t>
      </w:r>
      <w:proofErr w:type="spellStart"/>
      <w:r>
        <w:rPr>
          <w:lang w:val="es-ES"/>
        </w:rPr>
        <w:t>Exit</w:t>
      </w:r>
      <w:proofErr w:type="spellEnd"/>
      <w:r>
        <w:rPr>
          <w:lang w:val="es-ES"/>
        </w:rPr>
        <w:t>”</w:t>
      </w:r>
    </w:p>
    <w:p w14:paraId="523981F1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F4D5EE8" w14:textId="292C1C58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</w:t>
      </w:r>
      <w:proofErr w:type="spellEnd"/>
    </w:p>
    <w:p w14:paraId="033ADECF" w14:textId="65445D4B" w:rsidR="00E3704C" w:rsidRPr="00B159F1" w:rsidRDefault="00B159F1" w:rsidP="00B159F1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t>CONSIDERACIONES</w:t>
      </w:r>
    </w:p>
    <w:p w14:paraId="7C7775DF" w14:textId="77777777" w:rsidR="00101108" w:rsidRDefault="0010110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el caso que se entre un valor incorrecto…</w:t>
      </w:r>
    </w:p>
    <w:p w14:paraId="102180FB" w14:textId="2B145CD6" w:rsidR="00A324E7" w:rsidRDefault="00A324E7" w:rsidP="00E3704C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Salta a la pantalla erro</w:t>
      </w:r>
    </w:p>
    <w:p w14:paraId="473A5974" w14:textId="1C8E15EE" w:rsidR="00A324E7" w:rsidRDefault="00A324E7" w:rsidP="00E3704C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Con tipo 1</w:t>
      </w:r>
    </w:p>
    <w:p w14:paraId="415E1A97" w14:textId="58533FA4" w:rsidR="00BD0B68" w:rsidRDefault="00A324E7" w:rsidP="00BD0B68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s</w:t>
      </w:r>
      <w:r w:rsidR="00BD0B68">
        <w:rPr>
          <w:lang w:val="es-ES"/>
        </w:rPr>
        <w:t>df</w:t>
      </w:r>
      <w:proofErr w:type="spellEnd"/>
    </w:p>
    <w:p w14:paraId="5A988811" w14:textId="77777777" w:rsidR="00101108" w:rsidRPr="00101108" w:rsidRDefault="00101108" w:rsidP="00101108">
      <w:pPr>
        <w:rPr>
          <w:lang w:val="es-ES"/>
        </w:rPr>
      </w:pPr>
    </w:p>
    <w:p w14:paraId="6AE991A9" w14:textId="37B07004" w:rsidR="00BD0B68" w:rsidRDefault="00A324E7" w:rsidP="00BD0B68">
      <w:pPr>
        <w:pStyle w:val="Ttulo3"/>
        <w:rPr>
          <w:lang w:val="es-ES"/>
        </w:rPr>
      </w:pPr>
      <w:bookmarkStart w:id="12" w:name="_Toc126781942"/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bookmarkEnd w:id="12"/>
      <w:proofErr w:type="spellEnd"/>
    </w:p>
    <w:p w14:paraId="1D85FD01" w14:textId="4466151E" w:rsidR="00BD0B68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TITULO</w:t>
      </w:r>
    </w:p>
    <w:p w14:paraId="1B44F851" w14:textId="62630E57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74863A88" w14:textId="06C6A7F4" w:rsidR="00A402E5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CUERPO</w:t>
      </w:r>
    </w:p>
    <w:p w14:paraId="0E25E095" w14:textId="16E3C1F5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cuerpo</w:t>
      </w:r>
    </w:p>
    <w:p w14:paraId="72E452F7" w14:textId="7CFB8645" w:rsidR="00A402E5" w:rsidRPr="00A402E5" w:rsidRDefault="00A402E5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A402E5">
        <w:rPr>
          <w:b/>
          <w:bCs/>
          <w:u w:val="single"/>
          <w:lang w:val="es-ES"/>
        </w:rPr>
        <w:t>ENTRADA DE DATOS</w:t>
      </w:r>
    </w:p>
    <w:p w14:paraId="01264F5A" w14:textId="5B853965" w:rsidR="00A402E5" w:rsidRDefault="00A402E5" w:rsidP="00A402E5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Mensa</w:t>
      </w:r>
      <w:r w:rsidR="00E3704C">
        <w:rPr>
          <w:lang w:val="es-ES"/>
        </w:rPr>
        <w:t>j</w:t>
      </w:r>
      <w:r>
        <w:rPr>
          <w:lang w:val="es-ES"/>
        </w:rPr>
        <w:t>e</w:t>
      </w:r>
    </w:p>
    <w:p w14:paraId="698D132B" w14:textId="4AA5A5F1" w:rsidR="00A402E5" w:rsidRDefault="00E3704C" w:rsidP="00A402E5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a </w:t>
      </w:r>
      <w:proofErr w:type="spellStart"/>
      <w:r w:rsidR="00A324E7"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destination</w:t>
      </w:r>
      <w:proofErr w:type="spellEnd"/>
      <w:r>
        <w:rPr>
          <w:lang w:val="es-ES"/>
        </w:rPr>
        <w:t xml:space="preserve"> (0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back)</w:t>
      </w:r>
    </w:p>
    <w:p w14:paraId="022A3D1A" w14:textId="71957F8D" w:rsidR="00E3704C" w:rsidRPr="00E3704C" w:rsidRDefault="00E3704C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CONSIDERACIONES</w:t>
      </w:r>
    </w:p>
    <w:p w14:paraId="4C30FE14" w14:textId="2AC414C0" w:rsidR="00B159F1" w:rsidRDefault="00B159F1" w:rsidP="00B159F1">
      <w:pPr>
        <w:pStyle w:val="Prrafodelista"/>
        <w:numPr>
          <w:ilvl w:val="1"/>
          <w:numId w:val="16"/>
        </w:numPr>
        <w:rPr>
          <w:lang w:val="es-ES"/>
        </w:rPr>
      </w:pPr>
    </w:p>
    <w:p w14:paraId="47691385" w14:textId="1E5ED3A7" w:rsidR="00BD0B68" w:rsidRPr="00B159F1" w:rsidRDefault="00BD0B68" w:rsidP="00B159F1">
      <w:pPr>
        <w:rPr>
          <w:lang w:val="es-ES"/>
        </w:rPr>
      </w:pPr>
    </w:p>
    <w:p w14:paraId="0545FFA1" w14:textId="0484C3C1" w:rsidR="00BD0B68" w:rsidRDefault="00BD0B68" w:rsidP="00BD0B68">
      <w:pPr>
        <w:rPr>
          <w:lang w:val="es-ES"/>
        </w:rPr>
      </w:pPr>
    </w:p>
    <w:p w14:paraId="74567949" w14:textId="77777777" w:rsidR="00BD0B68" w:rsidRPr="00BD0B68" w:rsidRDefault="00BD0B68" w:rsidP="00BD0B68">
      <w:pPr>
        <w:rPr>
          <w:lang w:val="es-ES"/>
        </w:rPr>
      </w:pPr>
    </w:p>
    <w:p w14:paraId="3847C58A" w14:textId="776B060E" w:rsidR="00BD0B68" w:rsidRDefault="0020725B" w:rsidP="00BD0B68">
      <w:pPr>
        <w:pStyle w:val="Ttulo3"/>
        <w:rPr>
          <w:lang w:val="es-ES"/>
        </w:rPr>
      </w:pPr>
      <w:bookmarkStart w:id="13" w:name="_Toc126781943"/>
      <w:proofErr w:type="gramStart"/>
      <w:r>
        <w:rPr>
          <w:lang w:val="es-ES"/>
        </w:rPr>
        <w:lastRenderedPageBreak/>
        <w:t>Show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Results</w:t>
      </w:r>
      <w:bookmarkEnd w:id="13"/>
      <w:proofErr w:type="spellEnd"/>
    </w:p>
    <w:p w14:paraId="454A17FC" w14:textId="7663319C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3DA449C9" w14:textId="18872DAD" w:rsidR="00E3704C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Viajes encontrados</w:t>
      </w:r>
    </w:p>
    <w:p w14:paraId="1E8FB7BC" w14:textId="7A69F962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4E911CDC" w14:textId="478837BB" w:rsidR="00E3704C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El resultado de la </w:t>
      </w:r>
      <w:proofErr w:type="spellStart"/>
      <w:r>
        <w:rPr>
          <w:lang w:val="es-ES"/>
        </w:rPr>
        <w:t>busqueda</w:t>
      </w:r>
      <w:proofErr w:type="spellEnd"/>
    </w:p>
    <w:p w14:paraId="0F0F7E78" w14:textId="67A0AC19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61DC711B" w14:textId="195B81EF" w:rsidR="00875DC8" w:rsidRDefault="00875DC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Función pulsar cualquier tecla para continuar</w:t>
      </w:r>
    </w:p>
    <w:p w14:paraId="19F720D6" w14:textId="150AFEC4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SDF</w:t>
      </w:r>
    </w:p>
    <w:p w14:paraId="50AB2D12" w14:textId="0A26145C" w:rsidR="00B159F1" w:rsidRPr="00B159F1" w:rsidRDefault="00B159F1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t>CONSIDERACIONES</w:t>
      </w:r>
    </w:p>
    <w:p w14:paraId="758016B4" w14:textId="1FB3C9CE" w:rsidR="00B159F1" w:rsidRDefault="00B159F1" w:rsidP="00B159F1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No hay resultados</w:t>
      </w:r>
    </w:p>
    <w:p w14:paraId="0D56ADFD" w14:textId="77777777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Mostrar mensaje en la línea siguiente</w:t>
      </w:r>
    </w:p>
    <w:p w14:paraId="515D842C" w14:textId="77777777" w:rsidR="00B159F1" w:rsidRDefault="00B159F1" w:rsidP="00B159F1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matches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07F088D9" w14:textId="3D6C0ECE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Mensaje 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</w:p>
    <w:p w14:paraId="4F51B9EE" w14:textId="0E74B40B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Vuelve a la pantalla de </w:t>
      </w:r>
      <w:proofErr w:type="spellStart"/>
      <w:r>
        <w:rPr>
          <w:lang w:val="es-ES"/>
        </w:rPr>
        <w:t>busqueda</w:t>
      </w:r>
      <w:proofErr w:type="spellEnd"/>
    </w:p>
    <w:p w14:paraId="3471FF1F" w14:textId="50BC0739" w:rsidR="00BD0B68" w:rsidRPr="00B159F1" w:rsidRDefault="00BD0B68" w:rsidP="00B159F1">
      <w:pPr>
        <w:rPr>
          <w:lang w:val="es-ES"/>
        </w:rPr>
      </w:pPr>
    </w:p>
    <w:p w14:paraId="145526C0" w14:textId="0D9A86D4" w:rsidR="00BD0B68" w:rsidRDefault="00A324E7" w:rsidP="00BD0B68">
      <w:pPr>
        <w:pStyle w:val="Ttulo3"/>
        <w:rPr>
          <w:lang w:val="es-ES"/>
        </w:rPr>
      </w:pPr>
      <w:bookmarkStart w:id="14" w:name="_Toc126781944"/>
      <w:proofErr w:type="spellStart"/>
      <w:r>
        <w:rPr>
          <w:lang w:val="es-ES"/>
        </w:rPr>
        <w:t>Configuration</w:t>
      </w:r>
      <w:bookmarkEnd w:id="14"/>
      <w:proofErr w:type="spellEnd"/>
    </w:p>
    <w:p w14:paraId="047D879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5EC70EB5" w14:textId="3E642DC4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APP </w:t>
      </w:r>
      <w:r w:rsidR="00B159F1">
        <w:rPr>
          <w:lang w:val="es-ES"/>
        </w:rPr>
        <w:t>CONFIGURATION</w:t>
      </w:r>
    </w:p>
    <w:p w14:paraId="158C1CB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7CABF731" w14:textId="4D4C57AF" w:rsidR="00B159F1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Muestra las siguientes opciones…</w:t>
      </w:r>
    </w:p>
    <w:p w14:paraId="21432393" w14:textId="23B779EB" w:rsidR="001237D8" w:rsidRPr="00EC7D47" w:rsidRDefault="001237D8" w:rsidP="00B159F1">
      <w:pPr>
        <w:pStyle w:val="Prrafodelista"/>
        <w:numPr>
          <w:ilvl w:val="0"/>
          <w:numId w:val="23"/>
        </w:numPr>
        <w:rPr>
          <w:strike/>
          <w:lang w:val="es-ES"/>
        </w:rPr>
      </w:pPr>
      <w:r w:rsidRPr="00EC7D47">
        <w:rPr>
          <w:strike/>
          <w:lang w:val="es-ES"/>
        </w:rPr>
        <w:t xml:space="preserve">App </w:t>
      </w:r>
      <w:proofErr w:type="spellStart"/>
      <w:r w:rsidRPr="00EC7D47">
        <w:rPr>
          <w:strike/>
          <w:lang w:val="es-ES"/>
        </w:rPr>
        <w:t>Configuration</w:t>
      </w:r>
      <w:proofErr w:type="spellEnd"/>
    </w:p>
    <w:p w14:paraId="0C33BCBC" w14:textId="7CB0AF54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0562E17B" w14:textId="1CC36971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0FB0CD13" w14:textId="791EDC24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City</w:t>
      </w:r>
    </w:p>
    <w:p w14:paraId="2FF04392" w14:textId="04DF22EF" w:rsidR="00B159F1" w:rsidRPr="00EC7D47" w:rsidRDefault="00B159F1" w:rsidP="00B159F1">
      <w:pPr>
        <w:pStyle w:val="Prrafodelista"/>
        <w:numPr>
          <w:ilvl w:val="0"/>
          <w:numId w:val="23"/>
        </w:numPr>
        <w:rPr>
          <w:strike/>
          <w:lang w:val="es-ES"/>
        </w:rPr>
      </w:pPr>
      <w:proofErr w:type="spellStart"/>
      <w:r w:rsidRPr="00EC7D47">
        <w:rPr>
          <w:strike/>
          <w:lang w:val="es-ES"/>
        </w:rPr>
        <w:t>Add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Type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of</w:t>
      </w:r>
      <w:proofErr w:type="spellEnd"/>
      <w:r w:rsidRPr="00EC7D47">
        <w:rPr>
          <w:strike/>
          <w:lang w:val="es-ES"/>
        </w:rPr>
        <w:t xml:space="preserve"> </w:t>
      </w:r>
      <w:proofErr w:type="spellStart"/>
      <w:r w:rsidRPr="00EC7D47">
        <w:rPr>
          <w:strike/>
          <w:lang w:val="es-ES"/>
        </w:rPr>
        <w:t>trip</w:t>
      </w:r>
      <w:proofErr w:type="spellEnd"/>
    </w:p>
    <w:p w14:paraId="7F4BE1BE" w14:textId="5F52D7BB" w:rsidR="00B159F1" w:rsidRDefault="00B159F1" w:rsidP="00B159F1">
      <w:pPr>
        <w:pStyle w:val="Prrafodelista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082B13CD" w14:textId="07EC9177" w:rsidR="00B159F1" w:rsidRDefault="00B159F1" w:rsidP="00B159F1">
      <w:pPr>
        <w:pStyle w:val="Prrafodelista"/>
        <w:numPr>
          <w:ilvl w:val="0"/>
          <w:numId w:val="24"/>
        </w:numPr>
        <w:rPr>
          <w:lang w:val="es-ES"/>
        </w:rPr>
      </w:pPr>
      <w:r>
        <w:rPr>
          <w:lang w:val="es-ES"/>
        </w:rPr>
        <w:t>Back</w:t>
      </w:r>
    </w:p>
    <w:p w14:paraId="3B361542" w14:textId="1E780030" w:rsidR="00E3704C" w:rsidRDefault="00E3704C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SDF</w:t>
      </w:r>
    </w:p>
    <w:p w14:paraId="24DA6616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E35A6CC" w14:textId="4FF092C3" w:rsidR="00B159F1" w:rsidRDefault="00B159F1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Mensaje</w:t>
      </w:r>
    </w:p>
    <w:p w14:paraId="5B3B2837" w14:textId="42BB5EAE" w:rsidR="00B159F1" w:rsidRDefault="00B159F1" w:rsidP="00B159F1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option</w:t>
      </w:r>
      <w:proofErr w:type="spellEnd"/>
    </w:p>
    <w:p w14:paraId="154E6587" w14:textId="65C48D9C" w:rsidR="00B159F1" w:rsidRPr="00B159F1" w:rsidRDefault="00B159F1" w:rsidP="00BD0B6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159F1">
        <w:rPr>
          <w:b/>
          <w:bCs/>
          <w:u w:val="single"/>
          <w:lang w:val="es-ES"/>
        </w:rPr>
        <w:t>CONSIDERACIONES</w:t>
      </w:r>
    </w:p>
    <w:p w14:paraId="7424D931" w14:textId="4597F3A3" w:rsidR="00BF3D7A" w:rsidRDefault="00BF3D7A" w:rsidP="00B159F1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el caso que entre un valor incorrecto</w:t>
      </w:r>
    </w:p>
    <w:p w14:paraId="056EB189" w14:textId="77777777" w:rsidR="00BF3D7A" w:rsidRDefault="00BF3D7A" w:rsidP="00BF3D7A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Salta a la pantalla de error </w:t>
      </w:r>
    </w:p>
    <w:p w14:paraId="73E4CE3D" w14:textId="13D7235B" w:rsidR="00BD0B68" w:rsidRDefault="00BD0B68" w:rsidP="00B159F1">
      <w:pPr>
        <w:rPr>
          <w:lang w:val="es-ES"/>
        </w:rPr>
      </w:pPr>
    </w:p>
    <w:p w14:paraId="256847B3" w14:textId="78F2F3DD" w:rsidR="00A324E7" w:rsidRDefault="00A324E7" w:rsidP="00A324E7">
      <w:pPr>
        <w:pStyle w:val="Ttulo3"/>
        <w:rPr>
          <w:lang w:val="es-ES"/>
        </w:rPr>
      </w:pPr>
      <w:bookmarkStart w:id="15" w:name="_Toc126781945"/>
      <w:r w:rsidRPr="00A324E7">
        <w:rPr>
          <w:lang w:val="es-ES"/>
        </w:rPr>
        <w:t xml:space="preserve">App </w:t>
      </w:r>
      <w:proofErr w:type="spellStart"/>
      <w:r w:rsidRPr="00A324E7">
        <w:rPr>
          <w:lang w:val="es-ES"/>
        </w:rPr>
        <w:t>Configuration</w:t>
      </w:r>
      <w:bookmarkEnd w:id="15"/>
      <w:proofErr w:type="spellEnd"/>
    </w:p>
    <w:p w14:paraId="3291E68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2462C87" w14:textId="11B08168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lastRenderedPageBreak/>
        <w:t>sdf</w:t>
      </w:r>
      <w:proofErr w:type="spellEnd"/>
    </w:p>
    <w:p w14:paraId="7926FC33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6BAB7EA5" w14:textId="4AA73E9B" w:rsidR="00A324E7" w:rsidRPr="00A324E7" w:rsidRDefault="00A324E7" w:rsidP="0007582F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A324E7">
        <w:rPr>
          <w:lang w:val="es-ES"/>
        </w:rPr>
        <w:t>sdf</w:t>
      </w:r>
      <w:proofErr w:type="spellEnd"/>
    </w:p>
    <w:p w14:paraId="2D2667C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568A74C" w14:textId="6F78CEBA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B824D4A" w14:textId="77777777" w:rsidR="00A324E7" w:rsidRPr="00A324E7" w:rsidRDefault="00A324E7" w:rsidP="00A324E7">
      <w:pPr>
        <w:rPr>
          <w:lang w:val="es-ES"/>
        </w:rPr>
      </w:pPr>
    </w:p>
    <w:p w14:paraId="2C937266" w14:textId="18C0DE94" w:rsidR="00A324E7" w:rsidRDefault="00A324E7" w:rsidP="00A324E7">
      <w:pPr>
        <w:pStyle w:val="Ttulo3"/>
        <w:rPr>
          <w:lang w:val="es-ES"/>
        </w:rPr>
      </w:pPr>
      <w:bookmarkStart w:id="16" w:name="_Toc126781946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Hotel</w:t>
      </w:r>
      <w:bookmarkEnd w:id="16"/>
    </w:p>
    <w:p w14:paraId="5F17AE8A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A8FBD86" w14:textId="34B482B0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CONFIGURATION (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Hotel)</w:t>
      </w:r>
    </w:p>
    <w:p w14:paraId="67668BE7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64120F08" w14:textId="2A1A7C8B" w:rsidR="00A324E7" w:rsidRPr="00A324E7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cuerpo</w:t>
      </w:r>
    </w:p>
    <w:p w14:paraId="23D79840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29ECADD" w14:textId="1E30ED61" w:rsidR="00F54A53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1D809EFC" w14:textId="26D6F13D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Entrar el nombre del hotel</w:t>
      </w:r>
    </w:p>
    <w:p w14:paraId="1EF17054" w14:textId="22FE0DC0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hotel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4F178963" w14:textId="44D2EDA5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Seleccionar una categoría</w:t>
      </w:r>
    </w:p>
    <w:p w14:paraId="5E727E20" w14:textId="294A5995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category</w:t>
      </w:r>
      <w:proofErr w:type="spellEnd"/>
      <w:r>
        <w:rPr>
          <w:lang w:val="es-ES"/>
        </w:rPr>
        <w:t xml:space="preserve"> (1 *, 2 **, 3 ***, 4****, 5 *****, 6 *****LUX)</w:t>
      </w:r>
    </w:p>
    <w:p w14:paraId="245B67C5" w14:textId="60AAFDD0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>Se puede hacer una pantalla propia si hay tiempo</w:t>
      </w:r>
    </w:p>
    <w:p w14:paraId="4044C415" w14:textId="501E9972" w:rsidR="006D4968" w:rsidRDefault="006D4968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Selecciona la ciudad del hotel</w:t>
      </w:r>
      <w:r>
        <w:rPr>
          <w:lang w:val="es-ES"/>
        </w:rPr>
        <w:tab/>
      </w:r>
    </w:p>
    <w:p w14:paraId="6D6B02D7" w14:textId="775984B3" w:rsidR="00F54A53" w:rsidRDefault="00F54A53" w:rsidP="00F54A53">
      <w:pPr>
        <w:pStyle w:val="Prrafodelista"/>
        <w:numPr>
          <w:ilvl w:val="0"/>
          <w:numId w:val="29"/>
        </w:numPr>
        <w:rPr>
          <w:lang w:val="es-ES"/>
        </w:rPr>
      </w:pPr>
      <w:r>
        <w:rPr>
          <w:lang w:val="es-ES"/>
        </w:rPr>
        <w:t>Mensaje si todo bien</w:t>
      </w:r>
    </w:p>
    <w:p w14:paraId="2A90F4D1" w14:textId="6119C603" w:rsidR="00F54A53" w:rsidRDefault="00F54A53" w:rsidP="00F54A53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“Hotel ‘%s %s’ </w:t>
      </w:r>
      <w:proofErr w:type="spellStart"/>
      <w:r>
        <w:rPr>
          <w:lang w:val="es-ES"/>
        </w:rPr>
        <w:t>added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correctly</w:t>
      </w:r>
      <w:proofErr w:type="spellEnd"/>
      <w:r>
        <w:rPr>
          <w:lang w:val="es-ES"/>
        </w:rPr>
        <w:t>” nombre y categoría</w:t>
      </w:r>
    </w:p>
    <w:p w14:paraId="7CF9A615" w14:textId="071A9632" w:rsidR="00F54A53" w:rsidRPr="00F54A53" w:rsidRDefault="00F54A53" w:rsidP="00F54A53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030E6767" w14:textId="264FD19A" w:rsidR="00F54A53" w:rsidRDefault="00F54A53" w:rsidP="00F54A53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Ya existe el hotel</w:t>
      </w:r>
    </w:p>
    <w:p w14:paraId="5F28C02F" w14:textId="4DEEDEC4" w:rsidR="00F54A53" w:rsidRDefault="00F54A53" w:rsidP="00F54A53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Salto a la pantalla error tipo 3</w:t>
      </w:r>
    </w:p>
    <w:p w14:paraId="25F2E921" w14:textId="77777777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2200B39D" w14:textId="421475AB" w:rsidR="00F54A53" w:rsidRPr="00FF25E8" w:rsidRDefault="00F54A53" w:rsidP="00FF25E8">
      <w:pPr>
        <w:rPr>
          <w:lang w:val="es-ES"/>
        </w:rPr>
      </w:pPr>
    </w:p>
    <w:p w14:paraId="70557289" w14:textId="77777777" w:rsidR="00A324E7" w:rsidRPr="00A324E7" w:rsidRDefault="00A324E7" w:rsidP="00A324E7">
      <w:pPr>
        <w:rPr>
          <w:lang w:val="es-ES"/>
        </w:rPr>
      </w:pPr>
    </w:p>
    <w:p w14:paraId="2F987AC3" w14:textId="2745E102" w:rsidR="00A324E7" w:rsidRDefault="00A324E7" w:rsidP="00A324E7">
      <w:pPr>
        <w:pStyle w:val="Ttulo3"/>
        <w:rPr>
          <w:lang w:val="es-ES"/>
        </w:rPr>
      </w:pPr>
      <w:bookmarkStart w:id="17" w:name="_Toc126781947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Flight</w:t>
      </w:r>
      <w:bookmarkEnd w:id="17"/>
    </w:p>
    <w:p w14:paraId="4E7C8C5E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1B21D31C" w14:textId="50B9BCA9" w:rsidR="00A324E7" w:rsidRPr="00A324E7" w:rsidRDefault="00A324E7" w:rsidP="00365F31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t>CONFIGURATION (</w:t>
      </w:r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r>
        <w:rPr>
          <w:lang w:val="es-ES"/>
        </w:rPr>
        <w:t>Flight</w:t>
      </w:r>
      <w:r w:rsidRPr="00A324E7">
        <w:rPr>
          <w:lang w:val="es-ES"/>
        </w:rPr>
        <w:t>)</w:t>
      </w:r>
    </w:p>
    <w:p w14:paraId="7BAC8E4B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25DBCB22" w14:textId="4F13B187" w:rsidR="00A324E7" w:rsidRDefault="00F54A53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opciones</w:t>
      </w:r>
    </w:p>
    <w:p w14:paraId="418E5C90" w14:textId="0FC377CF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Selección de ciudad</w:t>
      </w:r>
    </w:p>
    <w:p w14:paraId="58D7F22D" w14:textId="2BAB9E13" w:rsidR="00FF25E8" w:rsidRPr="00A324E7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Entrada de la hora de salida</w:t>
      </w:r>
    </w:p>
    <w:p w14:paraId="7C0CA2CD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07740B72" w14:textId="09E7D707" w:rsidR="00F54A53" w:rsidRDefault="00F54A53" w:rsidP="00F54A53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12E21CB5" w14:textId="41062899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lastRenderedPageBreak/>
        <w:t>Selección ciudad de salida</w:t>
      </w:r>
    </w:p>
    <w:p w14:paraId="24503EB7" w14:textId="0CA91EEA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r>
        <w:rPr>
          <w:lang w:val="es-ES"/>
        </w:rPr>
        <w:t xml:space="preserve">Selección </w:t>
      </w:r>
      <w:proofErr w:type="spellStart"/>
      <w:r w:rsidR="00FF25E8">
        <w:rPr>
          <w:lang w:val="es-ES"/>
        </w:rPr>
        <w:t>departure</w:t>
      </w:r>
      <w:proofErr w:type="spellEnd"/>
      <w:r w:rsidR="00FF25E8">
        <w:rPr>
          <w:lang w:val="es-ES"/>
        </w:rPr>
        <w:t xml:space="preserve"> time</w:t>
      </w:r>
    </w:p>
    <w:p w14:paraId="73145169" w14:textId="710EF57A" w:rsidR="00F54A53" w:rsidRDefault="00F54A53" w:rsidP="00F54A53">
      <w:pPr>
        <w:pStyle w:val="Prrafodelista"/>
        <w:numPr>
          <w:ilvl w:val="0"/>
          <w:numId w:val="30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828042E" w14:textId="2261D489" w:rsidR="00FF25E8" w:rsidRDefault="00FF25E8" w:rsidP="00FF25E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52351421" w14:textId="77777777" w:rsid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Ya existe el hotel</w:t>
      </w:r>
    </w:p>
    <w:p w14:paraId="59521166" w14:textId="7E684938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Salto a la pantalla error tipo 4 vuelo ya existe</w:t>
      </w:r>
    </w:p>
    <w:p w14:paraId="6C193586" w14:textId="77777777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0BCE8F4F" w14:textId="4A71B7B8" w:rsidR="00A324E7" w:rsidRDefault="00A324E7" w:rsidP="00FF25E8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5A1764A2" w14:textId="77777777" w:rsidR="00A324E7" w:rsidRPr="00A324E7" w:rsidRDefault="00A324E7" w:rsidP="00A324E7">
      <w:pPr>
        <w:rPr>
          <w:lang w:val="es-ES"/>
        </w:rPr>
      </w:pPr>
    </w:p>
    <w:p w14:paraId="07AA5E2A" w14:textId="28290255" w:rsidR="00A324E7" w:rsidRDefault="00A324E7" w:rsidP="00A324E7">
      <w:pPr>
        <w:pStyle w:val="Ttulo3"/>
        <w:rPr>
          <w:lang w:val="es-ES"/>
        </w:rPr>
      </w:pPr>
      <w:bookmarkStart w:id="18" w:name="_Toc126781948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City</w:t>
      </w:r>
      <w:bookmarkEnd w:id="18"/>
    </w:p>
    <w:p w14:paraId="3C86FBA3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21706DBD" w14:textId="528FB78D" w:rsid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t>CONFIGURATION (</w:t>
      </w:r>
      <w:proofErr w:type="spellStart"/>
      <w:r w:rsidRPr="00A324E7">
        <w:rPr>
          <w:lang w:val="es-ES"/>
        </w:rPr>
        <w:t>Add</w:t>
      </w:r>
      <w:proofErr w:type="spellEnd"/>
      <w:r>
        <w:rPr>
          <w:lang w:val="es-ES"/>
        </w:rPr>
        <w:t xml:space="preserve"> City)</w:t>
      </w:r>
    </w:p>
    <w:p w14:paraId="712EB71C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532975BE" w14:textId="66F7056E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opciones</w:t>
      </w:r>
    </w:p>
    <w:p w14:paraId="743783C4" w14:textId="6E884F51" w:rsidR="00FF25E8" w:rsidRDefault="00FF25E8" w:rsidP="00FF25E8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1CA18E3F" w14:textId="64583940" w:rsidR="00FF25E8" w:rsidRDefault="00FF25E8" w:rsidP="00FF25E8">
      <w:pPr>
        <w:pStyle w:val="Prrafodelista"/>
        <w:numPr>
          <w:ilvl w:val="0"/>
          <w:numId w:val="31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2833AA01" w14:textId="62C6805E" w:rsidR="00A324E7" w:rsidRPr="00A324E7" w:rsidRDefault="00A324E7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A324E7">
        <w:rPr>
          <w:lang w:val="es-ES"/>
        </w:rPr>
        <w:t>sdf</w:t>
      </w:r>
      <w:proofErr w:type="spellEnd"/>
    </w:p>
    <w:p w14:paraId="610DB384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3B8798CF" w14:textId="23E3E8CB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2 pasos</w:t>
      </w:r>
    </w:p>
    <w:p w14:paraId="3861C8AD" w14:textId="19E36D90" w:rsidR="00FF25E8" w:rsidRDefault="00FF25E8" w:rsidP="00FF25E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Entrada de nombre de la ciudad</w:t>
      </w:r>
    </w:p>
    <w:p w14:paraId="44EEE728" w14:textId="0E29888D" w:rsidR="00FF25E8" w:rsidRDefault="00FF25E8" w:rsidP="00FF25E8">
      <w:pPr>
        <w:pStyle w:val="Prrafodelista"/>
        <w:ind w:left="180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acity’s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312140FE" w14:textId="1B21E3FD" w:rsidR="00FF25E8" w:rsidRDefault="00FF25E8" w:rsidP="00FF25E8">
      <w:pPr>
        <w:pStyle w:val="Prrafodelista"/>
        <w:numPr>
          <w:ilvl w:val="0"/>
          <w:numId w:val="32"/>
        </w:numPr>
        <w:rPr>
          <w:lang w:val="es-ES"/>
        </w:rPr>
      </w:pPr>
      <w:r>
        <w:rPr>
          <w:lang w:val="es-ES"/>
        </w:rPr>
        <w:t>Mensaje si todo ha ido bien</w:t>
      </w:r>
    </w:p>
    <w:p w14:paraId="7E34320E" w14:textId="5FAB2A34" w:rsidR="00FF25E8" w:rsidRDefault="00FF25E8" w:rsidP="00FF25E8">
      <w:pPr>
        <w:pStyle w:val="Prrafodelista"/>
        <w:ind w:left="1800"/>
        <w:rPr>
          <w:lang w:val="es-ES"/>
        </w:rPr>
      </w:pPr>
      <w:r>
        <w:rPr>
          <w:lang w:val="es-ES"/>
        </w:rPr>
        <w:t xml:space="preserve">“New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>”</w:t>
      </w:r>
    </w:p>
    <w:p w14:paraId="65ACAFE9" w14:textId="447EFBDC" w:rsidR="00A324E7" w:rsidRPr="00FF25E8" w:rsidRDefault="00FF25E8" w:rsidP="00FF25E8">
      <w:pPr>
        <w:pStyle w:val="Prrafodelista"/>
        <w:numPr>
          <w:ilvl w:val="0"/>
          <w:numId w:val="16"/>
        </w:numPr>
        <w:rPr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56910122" w14:textId="24D1286D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 w:rsidRPr="00FF25E8">
        <w:rPr>
          <w:lang w:val="es-ES"/>
        </w:rPr>
        <w:t>sdf</w:t>
      </w:r>
      <w:proofErr w:type="spellEnd"/>
    </w:p>
    <w:p w14:paraId="0B07925F" w14:textId="50F6FBA0" w:rsidR="00A324E7" w:rsidRDefault="00A324E7" w:rsidP="00A324E7">
      <w:pPr>
        <w:rPr>
          <w:lang w:val="es-ES"/>
        </w:rPr>
      </w:pPr>
    </w:p>
    <w:p w14:paraId="3F741AB9" w14:textId="0DEA4282" w:rsidR="00A324E7" w:rsidRDefault="00A324E7" w:rsidP="00A324E7">
      <w:pPr>
        <w:pStyle w:val="Ttulo3"/>
        <w:rPr>
          <w:lang w:val="es-ES"/>
        </w:rPr>
      </w:pPr>
      <w:bookmarkStart w:id="19" w:name="_Toc126781949"/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proofErr w:type="spellStart"/>
      <w:r w:rsidRPr="00A324E7">
        <w:rPr>
          <w:lang w:val="es-ES"/>
        </w:rPr>
        <w:t>Trip</w:t>
      </w:r>
      <w:bookmarkEnd w:id="19"/>
      <w:proofErr w:type="spellEnd"/>
    </w:p>
    <w:p w14:paraId="73CE7DC0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53BB1E78" w14:textId="2A767707" w:rsidR="00A324E7" w:rsidRPr="00A324E7" w:rsidRDefault="00A324E7" w:rsidP="00287607">
      <w:pPr>
        <w:pStyle w:val="Prrafodelista"/>
        <w:numPr>
          <w:ilvl w:val="1"/>
          <w:numId w:val="16"/>
        </w:numPr>
        <w:rPr>
          <w:lang w:val="es-ES"/>
        </w:rPr>
      </w:pPr>
      <w:r w:rsidRPr="00A324E7">
        <w:rPr>
          <w:lang w:val="es-ES"/>
        </w:rPr>
        <w:t>CONFIGURATION (</w:t>
      </w:r>
      <w:proofErr w:type="spellStart"/>
      <w:r w:rsidRPr="00A324E7">
        <w:rPr>
          <w:lang w:val="es-ES"/>
        </w:rPr>
        <w:t>Add</w:t>
      </w:r>
      <w:proofErr w:type="spellEnd"/>
      <w:r w:rsidRPr="00A324E7">
        <w:rPr>
          <w:lang w:val="es-ES"/>
        </w:rPr>
        <w:t xml:space="preserve"> </w:t>
      </w:r>
      <w:proofErr w:type="spellStart"/>
      <w:r w:rsidRPr="00A324E7">
        <w:rPr>
          <w:lang w:val="es-ES"/>
        </w:rPr>
        <w:t>Trip</w:t>
      </w:r>
      <w:proofErr w:type="spellEnd"/>
      <w:r w:rsidRPr="00A324E7">
        <w:rPr>
          <w:lang w:val="es-ES"/>
        </w:rPr>
        <w:t>)</w:t>
      </w:r>
    </w:p>
    <w:p w14:paraId="4C8CB4D7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1E3D098E" w14:textId="292B90B7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En la parte superior se va mostrando el viaje</w:t>
      </w:r>
    </w:p>
    <w:p w14:paraId="4D026E60" w14:textId="4B2F23F7" w:rsidR="00A324E7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Tiene diferentes </w:t>
      </w:r>
      <w:r w:rsidR="00553160">
        <w:rPr>
          <w:lang w:val="es-ES"/>
        </w:rPr>
        <w:t>pasos</w:t>
      </w:r>
    </w:p>
    <w:p w14:paraId="759C1D90" w14:textId="7B53D5C8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Entrada de nombre</w:t>
      </w:r>
    </w:p>
    <w:p w14:paraId="5A3D59C8" w14:textId="29D474C0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Sin mostrar nada</w:t>
      </w:r>
    </w:p>
    <w:p w14:paraId="6986548D" w14:textId="4A5CFA25" w:rsidR="00FF25E8" w:rsidRDefault="00FF25E8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Tipo de viaje</w:t>
      </w:r>
    </w:p>
    <w:p w14:paraId="6BF54238" w14:textId="26D2AD6C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Como si fuera un menú</w:t>
      </w:r>
    </w:p>
    <w:p w14:paraId="46B694E7" w14:textId="258138C6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Duración del viaje</w:t>
      </w:r>
    </w:p>
    <w:p w14:paraId="5F13C5CB" w14:textId="134B317F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Selección de ciudades</w:t>
      </w:r>
    </w:p>
    <w:p w14:paraId="0F25DC4F" w14:textId="4224914B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lastRenderedPageBreak/>
        <w:t>Lista de ciudades en forma de menú</w:t>
      </w:r>
    </w:p>
    <w:p w14:paraId="6320ABDA" w14:textId="6E7505A0" w:rsidR="00AB503A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Si es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1A65AC03" w14:textId="48AA746D" w:rsidR="006D4968" w:rsidRDefault="006D4968" w:rsidP="006D496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Pide para añadir hoteles a la lista</w:t>
      </w:r>
    </w:p>
    <w:p w14:paraId="3457B0F9" w14:textId="7C374DAE" w:rsidR="00AB503A" w:rsidRDefault="00AB503A" w:rsidP="00AB503A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Si es Air </w:t>
      </w:r>
      <w:proofErr w:type="spellStart"/>
      <w:r>
        <w:rPr>
          <w:lang w:val="es-ES"/>
        </w:rPr>
        <w:t>Trip</w:t>
      </w:r>
      <w:proofErr w:type="spellEnd"/>
    </w:p>
    <w:p w14:paraId="70AC0BBC" w14:textId="0C175D0D" w:rsidR="00AB503A" w:rsidRDefault="006D4968" w:rsidP="00AB503A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Pide para añadir ciudades de salida</w:t>
      </w:r>
    </w:p>
    <w:p w14:paraId="04871016" w14:textId="6DDA19E7" w:rsidR="00FF25E8" w:rsidRPr="00A324E7" w:rsidRDefault="00AB503A" w:rsidP="00FF25E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Final</w:t>
      </w:r>
    </w:p>
    <w:p w14:paraId="715143A5" w14:textId="77777777" w:rsidR="00A324E7" w:rsidRPr="00E3704C" w:rsidRDefault="00A324E7" w:rsidP="00A324E7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44B08F9B" w14:textId="092AB256" w:rsidR="00FF25E8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Tiene varios pasos</w:t>
      </w:r>
    </w:p>
    <w:p w14:paraId="2B42776C" w14:textId="18904E11" w:rsidR="00FF25E8" w:rsidRDefault="00FF25E8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Entrada nombre</w:t>
      </w:r>
    </w:p>
    <w:p w14:paraId="458C9E90" w14:textId="5BD82C73" w:rsidR="00FF25E8" w:rsidRDefault="00FF25E8" w:rsidP="00FF25E8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Please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>”</w:t>
      </w:r>
    </w:p>
    <w:p w14:paraId="730F9C18" w14:textId="075B85FD" w:rsidR="00FF25E8" w:rsidRDefault="00FF25E8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Selección tipo de viaje</w:t>
      </w:r>
    </w:p>
    <w:p w14:paraId="5D2FF5A7" w14:textId="7D9B501A" w:rsidR="00FF25E8" w:rsidRDefault="00FF25E8" w:rsidP="00FF25E8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 w:rsidR="00AB503A">
        <w:rPr>
          <w:lang w:val="es-ES"/>
        </w:rPr>
        <w:t>Trip</w:t>
      </w:r>
      <w:proofErr w:type="spellEnd"/>
      <w:r w:rsidR="00AB503A">
        <w:rPr>
          <w:lang w:val="es-ES"/>
        </w:rPr>
        <w:t xml:space="preserve"> </w:t>
      </w:r>
      <w:proofErr w:type="spellStart"/>
      <w:r w:rsidR="00AB503A">
        <w:rPr>
          <w:lang w:val="es-ES"/>
        </w:rPr>
        <w:t>Type</w:t>
      </w:r>
      <w:proofErr w:type="spellEnd"/>
      <w:r w:rsidR="00AB503A">
        <w:rPr>
          <w:lang w:val="es-ES"/>
        </w:rPr>
        <w:t>”</w:t>
      </w:r>
    </w:p>
    <w:p w14:paraId="6855F530" w14:textId="22EBC48D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Duración del viaje</w:t>
      </w:r>
    </w:p>
    <w:p w14:paraId="49E018E2" w14:textId="38F1B40E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Enter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days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>”</w:t>
      </w:r>
    </w:p>
    <w:p w14:paraId="25723546" w14:textId="696BD1A1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Selección de ciudades</w:t>
      </w:r>
    </w:p>
    <w:p w14:paraId="18263E85" w14:textId="7F54C08C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>”</w:t>
      </w:r>
    </w:p>
    <w:p w14:paraId="4E78352D" w14:textId="1A3EDA57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 xml:space="preserve">Si es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784B0C9A" w14:textId="247E92E4" w:rsidR="00AB503A" w:rsidRDefault="00AB503A" w:rsidP="00AB503A">
      <w:pPr>
        <w:pStyle w:val="Prrafodelista"/>
        <w:numPr>
          <w:ilvl w:val="1"/>
          <w:numId w:val="33"/>
        </w:numPr>
        <w:rPr>
          <w:lang w:val="es-ES"/>
        </w:rPr>
      </w:pPr>
      <w:r>
        <w:rPr>
          <w:lang w:val="es-ES"/>
        </w:rPr>
        <w:t>Selección de hoteles de cada ciudad</w:t>
      </w:r>
    </w:p>
    <w:p w14:paraId="52C9579E" w14:textId="760181AA" w:rsidR="00AB503A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 xml:space="preserve">Si es Air </w:t>
      </w:r>
      <w:proofErr w:type="spellStart"/>
      <w:r>
        <w:rPr>
          <w:lang w:val="es-ES"/>
        </w:rPr>
        <w:t>Trip</w:t>
      </w:r>
      <w:proofErr w:type="spellEnd"/>
    </w:p>
    <w:p w14:paraId="32D84C79" w14:textId="76259129" w:rsidR="00AB503A" w:rsidRDefault="00AB503A" w:rsidP="00AB503A">
      <w:pPr>
        <w:pStyle w:val="Prrafodelista"/>
        <w:numPr>
          <w:ilvl w:val="1"/>
          <w:numId w:val="33"/>
        </w:numPr>
        <w:rPr>
          <w:lang w:val="es-ES"/>
        </w:rPr>
      </w:pPr>
      <w:r>
        <w:rPr>
          <w:lang w:val="es-ES"/>
        </w:rPr>
        <w:t>Selección de vuelos</w:t>
      </w:r>
    </w:p>
    <w:p w14:paraId="460832B5" w14:textId="092D5DC6" w:rsidR="00FF25E8" w:rsidRDefault="00AB503A" w:rsidP="00FF25E8">
      <w:pPr>
        <w:pStyle w:val="Prrafodelista"/>
        <w:numPr>
          <w:ilvl w:val="0"/>
          <w:numId w:val="33"/>
        </w:numPr>
        <w:rPr>
          <w:lang w:val="es-ES"/>
        </w:rPr>
      </w:pPr>
      <w:r>
        <w:rPr>
          <w:lang w:val="es-ES"/>
        </w:rPr>
        <w:t>Final</w:t>
      </w:r>
    </w:p>
    <w:p w14:paraId="2C731A52" w14:textId="66A54878" w:rsidR="00AB503A" w:rsidRDefault="00AB503A" w:rsidP="00AB503A">
      <w:pPr>
        <w:pStyle w:val="Prrafodelista"/>
        <w:ind w:left="2160"/>
        <w:rPr>
          <w:lang w:val="es-ES"/>
        </w:rPr>
      </w:pPr>
      <w:r>
        <w:rPr>
          <w:lang w:val="es-ES"/>
        </w:rPr>
        <w:t>“¿Es correcto el viaje?”</w:t>
      </w:r>
    </w:p>
    <w:p w14:paraId="559D0AEC" w14:textId="5BD99185" w:rsidR="00A324E7" w:rsidRDefault="00FF25E8" w:rsidP="00A324E7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</w:t>
      </w:r>
      <w:r w:rsidR="00A324E7">
        <w:rPr>
          <w:lang w:val="es-ES"/>
        </w:rPr>
        <w:t>df</w:t>
      </w:r>
      <w:proofErr w:type="spellEnd"/>
    </w:p>
    <w:p w14:paraId="75E93251" w14:textId="6B8738AB" w:rsidR="00FF25E8" w:rsidRPr="00FF25E8" w:rsidRDefault="00FF25E8" w:rsidP="00FF25E8">
      <w:pPr>
        <w:pStyle w:val="Prrafodelista"/>
        <w:numPr>
          <w:ilvl w:val="0"/>
          <w:numId w:val="16"/>
        </w:numPr>
        <w:rPr>
          <w:lang w:val="es-ES"/>
        </w:rPr>
      </w:pPr>
      <w:r w:rsidRPr="00F54A53">
        <w:rPr>
          <w:b/>
          <w:bCs/>
          <w:u w:val="single"/>
          <w:lang w:val="es-ES"/>
        </w:rPr>
        <w:t>CONSIDERACIONES</w:t>
      </w:r>
    </w:p>
    <w:p w14:paraId="3D95D93B" w14:textId="00C3ECE4" w:rsidR="00FF25E8" w:rsidRPr="00FF25E8" w:rsidRDefault="00FF25E8" w:rsidP="00FF25E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Para salir sin guardar entrar 0 sin nada más</w:t>
      </w:r>
    </w:p>
    <w:p w14:paraId="4B4D6953" w14:textId="77777777" w:rsidR="00A324E7" w:rsidRPr="00B159F1" w:rsidRDefault="00A324E7" w:rsidP="00B159F1">
      <w:pPr>
        <w:rPr>
          <w:lang w:val="es-ES"/>
        </w:rPr>
      </w:pPr>
    </w:p>
    <w:p w14:paraId="2E0070A3" w14:textId="77777777" w:rsidR="001237D8" w:rsidRDefault="001237D8" w:rsidP="001237D8">
      <w:pPr>
        <w:pStyle w:val="Ttulo3"/>
        <w:rPr>
          <w:lang w:val="es-ES"/>
        </w:rPr>
      </w:pPr>
      <w:bookmarkStart w:id="20" w:name="_Toc126781950"/>
      <w:r>
        <w:rPr>
          <w:lang w:val="es-ES"/>
        </w:rPr>
        <w:t>Error</w:t>
      </w:r>
      <w:bookmarkEnd w:id="20"/>
    </w:p>
    <w:p w14:paraId="61EDF2DB" w14:textId="77777777" w:rsidR="001237D8" w:rsidRPr="00E3704C" w:rsidRDefault="001237D8" w:rsidP="001237D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008AAD01" w14:textId="294E3599" w:rsidR="001237D8" w:rsidRDefault="00A324E7" w:rsidP="001237D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Dependerá del tipo de error</w:t>
      </w:r>
    </w:p>
    <w:p w14:paraId="631BB2FD" w14:textId="77777777" w:rsidR="001237D8" w:rsidRPr="00E3704C" w:rsidRDefault="001237D8" w:rsidP="001237D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38AE7385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bookmarkStart w:id="21" w:name="_Hlk126231789"/>
      <w:r>
        <w:rPr>
          <w:lang w:val="es-ES"/>
        </w:rPr>
        <w:t xml:space="preserve">Según parámetro muestra una cosa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otra</w:t>
      </w:r>
    </w:p>
    <w:p w14:paraId="179291EE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</w:t>
      </w:r>
    </w:p>
    <w:p w14:paraId="6CF51E6A" w14:textId="77777777" w:rsidR="001237D8" w:rsidRDefault="001237D8" w:rsidP="001237D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Tipo error de entrada de valor</w:t>
      </w:r>
    </w:p>
    <w:p w14:paraId="129CC93D" w14:textId="77777777" w:rsidR="001237D8" w:rsidRDefault="001237D8" w:rsidP="001237D8">
      <w:pPr>
        <w:pStyle w:val="Prrafodelista"/>
        <w:ind w:left="2160"/>
        <w:rPr>
          <w:lang w:val="es-ES"/>
        </w:rPr>
      </w:pPr>
      <w:r>
        <w:rPr>
          <w:lang w:val="es-ES"/>
        </w:rPr>
        <w:t>Se muestra durante unos segundos</w:t>
      </w:r>
    </w:p>
    <w:p w14:paraId="23E0DF09" w14:textId="71D0BDD9" w:rsidR="001237D8" w:rsidRDefault="001237D8" w:rsidP="001237D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 xml:space="preserve">Mensaje que se le </w:t>
      </w:r>
      <w:r w:rsidR="00F54A53">
        <w:rPr>
          <w:lang w:val="es-ES"/>
        </w:rPr>
        <w:t>pasa</w:t>
      </w:r>
    </w:p>
    <w:p w14:paraId="223F85E8" w14:textId="7CD1AA2E" w:rsidR="00F54A53" w:rsidRDefault="00F54A53" w:rsidP="001237D8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>Tipo ya existe</w:t>
      </w:r>
    </w:p>
    <w:p w14:paraId="127A8FFD" w14:textId="3BCE5955" w:rsidR="00F54A53" w:rsidRDefault="00F54A53" w:rsidP="00F54A53">
      <w:pPr>
        <w:pStyle w:val="Prrafodelista"/>
        <w:ind w:left="2160"/>
        <w:rPr>
          <w:lang w:val="es-ES"/>
        </w:rPr>
      </w:pPr>
      <w:r>
        <w:rPr>
          <w:lang w:val="es-ES"/>
        </w:rPr>
        <w:t>Mensaje combinado plantilla y datos que se le pasan</w:t>
      </w:r>
    </w:p>
    <w:p w14:paraId="6A1F7CBC" w14:textId="498F871F" w:rsidR="00F54A53" w:rsidRDefault="00F54A53" w:rsidP="001237D8">
      <w:pPr>
        <w:pStyle w:val="Prrafodelista"/>
        <w:numPr>
          <w:ilvl w:val="0"/>
          <w:numId w:val="25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bookmarkEnd w:id="21"/>
    <w:p w14:paraId="04D926C1" w14:textId="77777777" w:rsidR="001237D8" w:rsidRDefault="001237D8" w:rsidP="001237D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Mostrar </w:t>
      </w:r>
    </w:p>
    <w:p w14:paraId="19B05C5C" w14:textId="77777777" w:rsidR="001237D8" w:rsidRPr="00E3704C" w:rsidRDefault="001237D8" w:rsidP="001237D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1DD3E946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lastRenderedPageBreak/>
        <w:t xml:space="preserve">Según parámetro muestra una cosa </w:t>
      </w:r>
      <w:proofErr w:type="spellStart"/>
      <w:r>
        <w:rPr>
          <w:lang w:val="es-ES"/>
        </w:rPr>
        <w:t>o</w:t>
      </w:r>
      <w:proofErr w:type="spellEnd"/>
      <w:r>
        <w:rPr>
          <w:lang w:val="es-ES"/>
        </w:rPr>
        <w:t xml:space="preserve"> otra</w:t>
      </w:r>
    </w:p>
    <w:p w14:paraId="65A8F094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Opciones</w:t>
      </w:r>
    </w:p>
    <w:p w14:paraId="1D2248EA" w14:textId="77777777" w:rsidR="001237D8" w:rsidRDefault="001237D8" w:rsidP="001237D8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Tipo error de entrada de valor</w:t>
      </w:r>
    </w:p>
    <w:p w14:paraId="4754091B" w14:textId="77777777" w:rsidR="001237D8" w:rsidRDefault="001237D8" w:rsidP="001237D8">
      <w:pPr>
        <w:pStyle w:val="Prrafodelista"/>
        <w:ind w:left="2160"/>
        <w:rPr>
          <w:lang w:val="es-ES"/>
        </w:rPr>
      </w:pPr>
      <w:r>
        <w:rPr>
          <w:lang w:val="es-ES"/>
        </w:rPr>
        <w:t>Sin mensaje</w:t>
      </w:r>
    </w:p>
    <w:p w14:paraId="7DEE3150" w14:textId="77777777" w:rsidR="001237D8" w:rsidRDefault="001237D8" w:rsidP="001237D8">
      <w:pPr>
        <w:pStyle w:val="Prrafodelista"/>
        <w:numPr>
          <w:ilvl w:val="0"/>
          <w:numId w:val="26"/>
        </w:numPr>
        <w:rPr>
          <w:lang w:val="es-ES"/>
        </w:rPr>
      </w:pPr>
      <w:r>
        <w:rPr>
          <w:lang w:val="es-ES"/>
        </w:rPr>
        <w:t>Mensaje que se le pasa</w:t>
      </w:r>
    </w:p>
    <w:p w14:paraId="35E6C878" w14:textId="77777777" w:rsidR="001237D8" w:rsidRDefault="001237D8" w:rsidP="001237D8">
      <w:pPr>
        <w:pStyle w:val="Prrafodelista"/>
        <w:ind w:left="2160"/>
        <w:rPr>
          <w:lang w:val="es-ES"/>
        </w:rPr>
      </w:pPr>
      <w:r>
        <w:rPr>
          <w:lang w:val="es-ES"/>
        </w:rPr>
        <w:t>Mensaje: “</w:t>
      </w:r>
      <w:proofErr w:type="spellStart"/>
      <w:r>
        <w:rPr>
          <w:lang w:val="es-ES"/>
        </w:rPr>
        <w:t>Push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any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key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</w:t>
      </w:r>
      <w:proofErr w:type="spellEnd"/>
      <w:r>
        <w:rPr>
          <w:lang w:val="es-ES"/>
        </w:rPr>
        <w:t xml:space="preserve"> continuos”</w:t>
      </w:r>
    </w:p>
    <w:p w14:paraId="71A5678D" w14:textId="77777777" w:rsidR="001237D8" w:rsidRDefault="001237D8" w:rsidP="001237D8">
      <w:pPr>
        <w:pStyle w:val="Prrafodelista"/>
        <w:numPr>
          <w:ilvl w:val="0"/>
          <w:numId w:val="2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718282C2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36DF341A" w14:textId="77777777" w:rsidR="001237D8" w:rsidRPr="00BF3D7A" w:rsidRDefault="001237D8" w:rsidP="001237D8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BF3D7A">
        <w:rPr>
          <w:b/>
          <w:bCs/>
          <w:u w:val="single"/>
          <w:lang w:val="es-ES"/>
        </w:rPr>
        <w:t>CONSIDERACIONES</w:t>
      </w:r>
    </w:p>
    <w:p w14:paraId="2BDEAB61" w14:textId="77777777" w:rsidR="001237D8" w:rsidRDefault="001237D8" w:rsidP="001237D8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¿Dónde volverá?</w:t>
      </w:r>
    </w:p>
    <w:p w14:paraId="18616B3A" w14:textId="77777777" w:rsidR="001237D8" w:rsidRDefault="001237D8" w:rsidP="001237D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 xml:space="preserve">En la opción 1, a la pantalla de </w:t>
      </w:r>
      <w:proofErr w:type="spellStart"/>
      <w:r>
        <w:rPr>
          <w:lang w:val="es-ES"/>
        </w:rPr>
        <w:t>dondes</w:t>
      </w:r>
      <w:proofErr w:type="spellEnd"/>
      <w:r>
        <w:rPr>
          <w:lang w:val="es-ES"/>
        </w:rPr>
        <w:t xml:space="preserve"> se le ha llamado</w:t>
      </w:r>
    </w:p>
    <w:p w14:paraId="6C5B5261" w14:textId="77777777" w:rsidR="001237D8" w:rsidRDefault="001237D8" w:rsidP="001237D8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En la opción 2, dependerá de un parámetro</w:t>
      </w:r>
    </w:p>
    <w:p w14:paraId="067449EE" w14:textId="77777777" w:rsidR="001237D8" w:rsidRDefault="001237D8" w:rsidP="001237D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A la misma pantalla des de donde se ha llamado</w:t>
      </w:r>
    </w:p>
    <w:p w14:paraId="3644D826" w14:textId="77777777" w:rsidR="001237D8" w:rsidRDefault="001237D8" w:rsidP="001237D8">
      <w:pPr>
        <w:pStyle w:val="Prrafodelista"/>
        <w:numPr>
          <w:ilvl w:val="3"/>
          <w:numId w:val="16"/>
        </w:numPr>
        <w:rPr>
          <w:lang w:val="es-ES"/>
        </w:rPr>
      </w:pPr>
      <w:r>
        <w:rPr>
          <w:lang w:val="es-ES"/>
        </w:rPr>
        <w:t>Menú principal</w:t>
      </w:r>
    </w:p>
    <w:p w14:paraId="0A24F57C" w14:textId="77777777" w:rsidR="001237D8" w:rsidRDefault="001237D8" w:rsidP="001237D8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46EA5B0E" w14:textId="77777777" w:rsidR="001237D8" w:rsidRDefault="001237D8" w:rsidP="001237D8">
      <w:pPr>
        <w:rPr>
          <w:lang w:val="es-ES"/>
        </w:rPr>
      </w:pPr>
    </w:p>
    <w:p w14:paraId="2BC8F0D9" w14:textId="3CA39E6C" w:rsidR="00BD0B68" w:rsidRDefault="00A324E7" w:rsidP="00BD0B68">
      <w:pPr>
        <w:pStyle w:val="Ttulo3"/>
        <w:rPr>
          <w:lang w:val="es-ES"/>
        </w:rPr>
      </w:pPr>
      <w:bookmarkStart w:id="22" w:name="_Toc126781951"/>
      <w:proofErr w:type="spellStart"/>
      <w:r>
        <w:rPr>
          <w:lang w:val="es-ES"/>
        </w:rPr>
        <w:t>Exit</w:t>
      </w:r>
      <w:bookmarkEnd w:id="22"/>
      <w:proofErr w:type="spellEnd"/>
    </w:p>
    <w:p w14:paraId="7053691E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TITULO</w:t>
      </w:r>
    </w:p>
    <w:p w14:paraId="4AF4926B" w14:textId="12BFAF71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 xml:space="preserve">OPA </w:t>
      </w:r>
      <w:proofErr w:type="spellStart"/>
      <w:r>
        <w:rPr>
          <w:lang w:val="es-ES"/>
        </w:rPr>
        <w:t>travel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agency</w:t>
      </w:r>
      <w:proofErr w:type="spellEnd"/>
    </w:p>
    <w:p w14:paraId="23A1E9B7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CUERPO</w:t>
      </w:r>
    </w:p>
    <w:p w14:paraId="158FD8F7" w14:textId="39523D6D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Mensaje</w:t>
      </w:r>
    </w:p>
    <w:p w14:paraId="230B3F30" w14:textId="71198FDB" w:rsidR="001237D8" w:rsidRDefault="001237D8" w:rsidP="001237D8">
      <w:pPr>
        <w:pStyle w:val="Prrafodelista"/>
        <w:numPr>
          <w:ilvl w:val="2"/>
          <w:numId w:val="16"/>
        </w:numPr>
        <w:rPr>
          <w:lang w:val="es-ES"/>
        </w:rPr>
      </w:pPr>
      <w:proofErr w:type="spellStart"/>
      <w:r>
        <w:rPr>
          <w:lang w:val="es-ES"/>
        </w:rPr>
        <w:t>Thanks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your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visit</w:t>
      </w:r>
      <w:proofErr w:type="spellEnd"/>
    </w:p>
    <w:p w14:paraId="4A833A25" w14:textId="77777777" w:rsidR="00E3704C" w:rsidRPr="00E3704C" w:rsidRDefault="00E3704C" w:rsidP="00E3704C">
      <w:pPr>
        <w:pStyle w:val="Prrafodelista"/>
        <w:numPr>
          <w:ilvl w:val="0"/>
          <w:numId w:val="16"/>
        </w:numPr>
        <w:rPr>
          <w:b/>
          <w:bCs/>
          <w:u w:val="single"/>
          <w:lang w:val="es-ES"/>
        </w:rPr>
      </w:pPr>
      <w:r w:rsidRPr="00E3704C">
        <w:rPr>
          <w:b/>
          <w:bCs/>
          <w:u w:val="single"/>
          <w:lang w:val="es-ES"/>
        </w:rPr>
        <w:t>ENTRADA DE DATOS</w:t>
      </w:r>
    </w:p>
    <w:p w14:paraId="275A830C" w14:textId="05D055AF" w:rsidR="00E3704C" w:rsidRDefault="001237D8" w:rsidP="00E3704C">
      <w:pPr>
        <w:pStyle w:val="Prrafodelista"/>
        <w:numPr>
          <w:ilvl w:val="1"/>
          <w:numId w:val="16"/>
        </w:numPr>
        <w:rPr>
          <w:lang w:val="es-ES"/>
        </w:rPr>
      </w:pPr>
      <w:r>
        <w:rPr>
          <w:lang w:val="es-ES"/>
        </w:rPr>
        <w:t>Sin salida de datos</w:t>
      </w:r>
    </w:p>
    <w:p w14:paraId="7EEC40C7" w14:textId="6E312979" w:rsidR="00BD0B68" w:rsidRDefault="00BD0B68" w:rsidP="001237D8">
      <w:pPr>
        <w:rPr>
          <w:lang w:val="es-ES"/>
        </w:rPr>
      </w:pPr>
    </w:p>
    <w:p w14:paraId="6F10EF68" w14:textId="77BD4AB6" w:rsidR="00B01C94" w:rsidRDefault="00B01C94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2D3270D" w14:textId="77777777" w:rsidR="00B01C94" w:rsidRPr="00B01C94" w:rsidRDefault="00B01C94" w:rsidP="00B01C94">
      <w:pPr>
        <w:pStyle w:val="Ttulo2"/>
        <w:rPr>
          <w:lang w:val="es-ES"/>
        </w:rPr>
      </w:pPr>
      <w:bookmarkStart w:id="23" w:name="_Toc126781952"/>
      <w:r w:rsidRPr="00B01C94">
        <w:rPr>
          <w:lang w:val="es-ES"/>
        </w:rPr>
        <w:lastRenderedPageBreak/>
        <w:t>BBDD</w:t>
      </w:r>
      <w:bookmarkEnd w:id="23"/>
    </w:p>
    <w:p w14:paraId="705B44DB" w14:textId="48F4BB0A" w:rsidR="00B01C94" w:rsidRDefault="00B01C94" w:rsidP="001237D8">
      <w:pPr>
        <w:rPr>
          <w:lang w:val="es-ES"/>
        </w:rPr>
      </w:pPr>
      <w:r>
        <w:rPr>
          <w:lang w:val="es-ES"/>
        </w:rPr>
        <w:t>Información que se debe guardar en la BBDD</w:t>
      </w:r>
      <w:r w:rsidR="00EC7D47">
        <w:rPr>
          <w:lang w:val="es-ES"/>
        </w:rPr>
        <w:t>…</w:t>
      </w:r>
    </w:p>
    <w:p w14:paraId="5110A693" w14:textId="77777777" w:rsidR="00EC7D47" w:rsidRDefault="00EC7D47" w:rsidP="00EC7D47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Tipo de viaje</w:t>
      </w:r>
    </w:p>
    <w:p w14:paraId="6F5DA878" w14:textId="6CF17E92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 de</w:t>
      </w:r>
      <w:r w:rsidR="003A00D7">
        <w:rPr>
          <w:lang w:val="es-ES"/>
        </w:rPr>
        <w:t xml:space="preserve"> </w:t>
      </w:r>
      <w:r>
        <w:rPr>
          <w:lang w:val="es-ES"/>
        </w:rPr>
        <w:t>l</w:t>
      </w:r>
      <w:r w:rsidR="003A00D7">
        <w:rPr>
          <w:lang w:val="es-ES"/>
        </w:rPr>
        <w:t>os</w:t>
      </w:r>
      <w:r>
        <w:rPr>
          <w:lang w:val="es-ES"/>
        </w:rPr>
        <w:t xml:space="preserve"> viaje</w:t>
      </w:r>
      <w:r w:rsidR="003A00D7">
        <w:rPr>
          <w:lang w:val="es-ES"/>
        </w:rPr>
        <w:t>s</w:t>
      </w:r>
    </w:p>
    <w:p w14:paraId="0791AAD7" w14:textId="51831B6C" w:rsidR="003A00D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Duración de los viajes</w:t>
      </w:r>
    </w:p>
    <w:p w14:paraId="2A33C406" w14:textId="06D33324" w:rsidR="00B01C94" w:rsidRDefault="00B01C94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Nombres de las ciudades</w:t>
      </w:r>
    </w:p>
    <w:p w14:paraId="206EB2EC" w14:textId="0FFCB67C" w:rsidR="003A00D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Vuelos</w:t>
      </w:r>
    </w:p>
    <w:p w14:paraId="19E52DEC" w14:textId="5E633ED7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Horarios de salida</w:t>
      </w:r>
    </w:p>
    <w:p w14:paraId="482FA409" w14:textId="62F5E159" w:rsidR="00EC7D47" w:rsidRDefault="00EC7D4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Nombre</w:t>
      </w:r>
      <w:r w:rsidR="003A00D7">
        <w:rPr>
          <w:lang w:val="es-ES"/>
        </w:rPr>
        <w:t>s</w:t>
      </w:r>
      <w:r>
        <w:rPr>
          <w:lang w:val="es-ES"/>
        </w:rPr>
        <w:t xml:space="preserve"> de los hoteles</w:t>
      </w:r>
    </w:p>
    <w:p w14:paraId="4004D013" w14:textId="690CB078" w:rsidR="00EC7D47" w:rsidRDefault="003A00D7" w:rsidP="00B01C94">
      <w:pPr>
        <w:pStyle w:val="Prrafodelista"/>
        <w:numPr>
          <w:ilvl w:val="0"/>
          <w:numId w:val="34"/>
        </w:numPr>
        <w:rPr>
          <w:lang w:val="es-ES"/>
        </w:rPr>
      </w:pPr>
      <w:r>
        <w:rPr>
          <w:lang w:val="es-ES"/>
        </w:rPr>
        <w:t>Categorías</w:t>
      </w:r>
    </w:p>
    <w:p w14:paraId="077449E8" w14:textId="66320E01" w:rsidR="00B01C94" w:rsidRPr="00B01C94" w:rsidRDefault="00B01C94" w:rsidP="00B01C94">
      <w:pPr>
        <w:pStyle w:val="Prrafodelista"/>
        <w:numPr>
          <w:ilvl w:val="0"/>
          <w:numId w:val="3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00B5A04C" w14:textId="253AA0F5" w:rsidR="00B01C94" w:rsidRDefault="00B01C94" w:rsidP="001237D8">
      <w:pPr>
        <w:rPr>
          <w:lang w:val="es-ES"/>
        </w:rPr>
      </w:pPr>
    </w:p>
    <w:p w14:paraId="553DAA9F" w14:textId="39C78AE0" w:rsidR="00687292" w:rsidRDefault="00687292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6BAE7E36" w14:textId="1054EDFC" w:rsidR="008A64C3" w:rsidRDefault="00687292" w:rsidP="008A64C3">
      <w:pPr>
        <w:pStyle w:val="Ttulo3"/>
        <w:rPr>
          <w:lang w:val="es-ES"/>
        </w:rPr>
      </w:pPr>
      <w:bookmarkStart w:id="24" w:name="_Toc126781953"/>
      <w:r>
        <w:rPr>
          <w:lang w:val="es-ES"/>
        </w:rPr>
        <w:lastRenderedPageBreak/>
        <w:t>Tables</w:t>
      </w:r>
      <w:bookmarkEnd w:id="24"/>
    </w:p>
    <w:p w14:paraId="327614C2" w14:textId="4D4D7308" w:rsidR="003A00D7" w:rsidRDefault="003A00D7" w:rsidP="001237D8">
      <w:pPr>
        <w:rPr>
          <w:lang w:val="es-ES"/>
        </w:rPr>
      </w:pPr>
      <w:r>
        <w:rPr>
          <w:lang w:val="es-ES"/>
        </w:rPr>
        <w:t>Tablas necesarias…</w:t>
      </w:r>
    </w:p>
    <w:p w14:paraId="685159F1" w14:textId="77777777" w:rsidR="00962ECC" w:rsidRPr="00B03D31" w:rsidRDefault="00962ECC" w:rsidP="00962ECC">
      <w:pPr>
        <w:pStyle w:val="Ttulo4"/>
      </w:pPr>
      <w:bookmarkStart w:id="25" w:name="_Hlk126252350"/>
      <w:r>
        <w:t>AIR TRIPS</w:t>
      </w:r>
    </w:p>
    <w:p w14:paraId="13F4547C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1F59DC09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55B0795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203EAF7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FDDC431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Days</w:t>
      </w:r>
      <w:proofErr w:type="spellEnd"/>
    </w:p>
    <w:p w14:paraId="19BC577B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6974CEB1" w14:textId="77777777" w:rsidR="00962ECC" w:rsidRPr="008A64C3" w:rsidRDefault="00962ECC" w:rsidP="00962ECC">
      <w:pPr>
        <w:rPr>
          <w:lang w:val="es-ES"/>
        </w:rPr>
      </w:pPr>
    </w:p>
    <w:p w14:paraId="0520B1B7" w14:textId="77777777" w:rsidR="00962ECC" w:rsidRPr="00B03D31" w:rsidRDefault="00962ECC" w:rsidP="00962ECC">
      <w:pPr>
        <w:pStyle w:val="Ttulo4"/>
      </w:pPr>
      <w:r>
        <w:t>CITIES VISITED – TRIP</w:t>
      </w:r>
    </w:p>
    <w:p w14:paraId="524E69C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253E0A1C" w14:textId="77777777" w:rsidR="00962ECC" w:rsidRPr="00447D5A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 w:rsidRPr="00447D5A"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58169AD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 w:rsidRPr="00C65EA5">
        <w:rPr>
          <w:lang w:val="es-ES"/>
        </w:rPr>
        <w:t>Short</w:t>
      </w:r>
    </w:p>
    <w:p w14:paraId="763E9BDE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5AEE8038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0AB9C5D4" w14:textId="77777777" w:rsidR="00962ECC" w:rsidRPr="00C65EA5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3E7158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</w:t>
      </w:r>
    </w:p>
    <w:p w14:paraId="2332C3A0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6D879F3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06F34BB6" w14:textId="77777777" w:rsidR="00962ECC" w:rsidRPr="008A64C3" w:rsidRDefault="00962ECC" w:rsidP="00962ECC">
      <w:pPr>
        <w:rPr>
          <w:lang w:val="es-ES"/>
        </w:rPr>
      </w:pPr>
    </w:p>
    <w:p w14:paraId="0AA911B4" w14:textId="77777777" w:rsidR="00962ECC" w:rsidRPr="00E55E3B" w:rsidRDefault="00962ECC" w:rsidP="00962ECC">
      <w:pPr>
        <w:pStyle w:val="Ttulo4"/>
      </w:pPr>
      <w:r w:rsidRPr="00E55E3B">
        <w:t>CIUDADES</w:t>
      </w:r>
    </w:p>
    <w:p w14:paraId="1318E808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3D8A32E1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79CEAF83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Nombre</w:t>
      </w:r>
    </w:p>
    <w:p w14:paraId="0930234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6C57FC2" w14:textId="77777777" w:rsidR="00962ECC" w:rsidRPr="008A64C3" w:rsidRDefault="00962ECC" w:rsidP="00962ECC">
      <w:pPr>
        <w:rPr>
          <w:lang w:val="es-ES"/>
        </w:rPr>
      </w:pPr>
    </w:p>
    <w:p w14:paraId="7B77474C" w14:textId="77777777" w:rsidR="00962ECC" w:rsidRPr="008C6932" w:rsidRDefault="00962ECC" w:rsidP="00962ECC">
      <w:pPr>
        <w:pStyle w:val="Ttulo4"/>
      </w:pPr>
      <w:r w:rsidRPr="008C6932">
        <w:t>FLIGHTS</w:t>
      </w:r>
    </w:p>
    <w:p w14:paraId="29F71770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074ADBAA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DD9B02B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 </w:t>
      </w:r>
      <w:proofErr w:type="spellStart"/>
      <w:r>
        <w:rPr>
          <w:lang w:val="es-ES"/>
        </w:rPr>
        <w:t>Departure</w:t>
      </w:r>
      <w:proofErr w:type="spellEnd"/>
    </w:p>
    <w:p w14:paraId="0348504B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Cities</w:t>
      </w:r>
      <w:proofErr w:type="spellEnd"/>
      <w:r>
        <w:rPr>
          <w:lang w:val="es-ES"/>
        </w:rPr>
        <w:t xml:space="preserve"> Table</w:t>
      </w:r>
    </w:p>
    <w:p w14:paraId="083D0B97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8F25821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Time </w:t>
      </w:r>
      <w:proofErr w:type="spellStart"/>
      <w:r>
        <w:rPr>
          <w:lang w:val="es-ES"/>
        </w:rPr>
        <w:t>Departure</w:t>
      </w:r>
      <w:proofErr w:type="spellEnd"/>
    </w:p>
    <w:p w14:paraId="742BC444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Time</w:t>
      </w:r>
    </w:p>
    <w:p w14:paraId="4E1550F0" w14:textId="77777777" w:rsidR="00962ECC" w:rsidRPr="008A64C3" w:rsidRDefault="00962ECC" w:rsidP="00962ECC">
      <w:pPr>
        <w:rPr>
          <w:lang w:val="es-ES"/>
        </w:rPr>
      </w:pPr>
    </w:p>
    <w:p w14:paraId="0DD5ADDA" w14:textId="77777777" w:rsidR="00962ECC" w:rsidRDefault="00962ECC" w:rsidP="00962ECC">
      <w:pPr>
        <w:pStyle w:val="Ttulo4"/>
      </w:pPr>
      <w:r>
        <w:t>FLIGHTS AIR TRIP</w:t>
      </w:r>
    </w:p>
    <w:p w14:paraId="597B33C6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667E19E1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0EB3BC9C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057676B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Flight</w:t>
      </w:r>
    </w:p>
    <w:p w14:paraId="542736EE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Flights</w:t>
      </w:r>
      <w:proofErr w:type="spellEnd"/>
      <w:r>
        <w:rPr>
          <w:lang w:val="es-ES"/>
        </w:rPr>
        <w:t xml:space="preserve"> Table</w:t>
      </w:r>
    </w:p>
    <w:p w14:paraId="7F73381A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023C3004" w14:textId="77777777" w:rsidR="00962ECC" w:rsidRPr="008A64C3" w:rsidRDefault="00962ECC" w:rsidP="00962ECC">
      <w:pPr>
        <w:rPr>
          <w:lang w:val="es-ES"/>
        </w:rPr>
      </w:pPr>
    </w:p>
    <w:p w14:paraId="2F42CA9B" w14:textId="5037190A" w:rsidR="003A00D7" w:rsidRPr="00B03D31" w:rsidRDefault="008C6932" w:rsidP="008A64C3">
      <w:pPr>
        <w:pStyle w:val="Ttulo4"/>
      </w:pPr>
      <w:r>
        <w:t>LAND TRIP</w:t>
      </w:r>
    </w:p>
    <w:bookmarkEnd w:id="25"/>
    <w:p w14:paraId="2AFA9FE7" w14:textId="290FE0D7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00ED39B0" w14:textId="6D16BA64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394EC4F7" w14:textId="44A5C454" w:rsidR="003A00D7" w:rsidRDefault="008C6932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222A46C7" w14:textId="5FD65FB4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41F9DEF2" w14:textId="3945A4D4" w:rsidR="003A00D7" w:rsidRDefault="008C6932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Days</w:t>
      </w:r>
      <w:proofErr w:type="spellEnd"/>
    </w:p>
    <w:p w14:paraId="22204695" w14:textId="524098DA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334D1B8" w14:textId="77777777" w:rsidR="008A64C3" w:rsidRPr="008A64C3" w:rsidRDefault="008A64C3" w:rsidP="008A64C3">
      <w:pPr>
        <w:rPr>
          <w:lang w:val="es-ES"/>
        </w:rPr>
      </w:pPr>
    </w:p>
    <w:p w14:paraId="53EB53D8" w14:textId="77777777" w:rsidR="00962ECC" w:rsidRPr="00B03D31" w:rsidRDefault="00962ECC" w:rsidP="00962ECC">
      <w:pPr>
        <w:pStyle w:val="Ttulo4"/>
      </w:pPr>
      <w:r w:rsidRPr="00B03D31">
        <w:t>HOTEL</w:t>
      </w:r>
    </w:p>
    <w:p w14:paraId="05FC7557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412E4559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72750C2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City</w:t>
      </w:r>
    </w:p>
    <w:p w14:paraId="2A51EBC2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23CE3DAE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3A210BA3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20C8345F" w14:textId="77777777" w:rsidR="00962ECC" w:rsidRDefault="00962ECC" w:rsidP="00962ECC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Categoría</w:t>
      </w:r>
    </w:p>
    <w:p w14:paraId="3B8DF747" w14:textId="77777777" w:rsidR="00962ECC" w:rsidRDefault="00962ECC" w:rsidP="00962ECC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Byte</w:t>
      </w:r>
    </w:p>
    <w:p w14:paraId="505445AB" w14:textId="77777777" w:rsidR="00962ECC" w:rsidRPr="008A64C3" w:rsidRDefault="00962ECC" w:rsidP="00962ECC">
      <w:pPr>
        <w:rPr>
          <w:lang w:val="es-ES"/>
        </w:rPr>
      </w:pPr>
    </w:p>
    <w:p w14:paraId="21B7A85A" w14:textId="1EE8E01A" w:rsidR="004927A4" w:rsidRDefault="004927A4" w:rsidP="008A64C3">
      <w:pPr>
        <w:pStyle w:val="Ttulo4"/>
      </w:pPr>
      <w:r>
        <w:t>HOTELS – LAND TRIP</w:t>
      </w:r>
    </w:p>
    <w:p w14:paraId="66E9FA91" w14:textId="5F6BD34A" w:rsidR="004927A4" w:rsidRDefault="004927A4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 xml:space="preserve">Id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6959F24" w14:textId="73D8789A" w:rsidR="004927A4" w:rsidRDefault="004927A4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529795F8" w14:textId="2ABE6C4F" w:rsidR="004927A4" w:rsidRDefault="004927A4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Hotel</w:t>
      </w:r>
    </w:p>
    <w:p w14:paraId="664DDB27" w14:textId="1777C96A" w:rsidR="004927A4" w:rsidRDefault="004927A4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69769AAE" w14:textId="77777777" w:rsidR="008A64C3" w:rsidRPr="008A64C3" w:rsidRDefault="008A64C3" w:rsidP="008A64C3">
      <w:pPr>
        <w:rPr>
          <w:lang w:val="es-ES"/>
        </w:rPr>
      </w:pPr>
    </w:p>
    <w:p w14:paraId="66218DD2" w14:textId="04ABB109" w:rsidR="00C65EA5" w:rsidRPr="00E55E3B" w:rsidRDefault="00E55E3B" w:rsidP="008A64C3">
      <w:pPr>
        <w:pStyle w:val="Ttulo4"/>
      </w:pPr>
      <w:r w:rsidRPr="00E55E3B">
        <w:t>CIUDADES VISITADAS VIAJE AÉREO</w:t>
      </w:r>
    </w:p>
    <w:p w14:paraId="67B09476" w14:textId="04684D16" w:rsidR="00C65EA5" w:rsidRDefault="00C65EA5" w:rsidP="008A64C3">
      <w:pPr>
        <w:pStyle w:val="Prrafodelista"/>
        <w:numPr>
          <w:ilvl w:val="0"/>
          <w:numId w:val="35"/>
        </w:numPr>
        <w:rPr>
          <w:lang w:val="es-ES"/>
        </w:rPr>
      </w:pPr>
      <w:proofErr w:type="gramStart"/>
      <w:r>
        <w:rPr>
          <w:lang w:val="es-ES"/>
        </w:rPr>
        <w:t>Id</w:t>
      </w:r>
      <w:proofErr w:type="gramEnd"/>
      <w:r>
        <w:rPr>
          <w:lang w:val="es-ES"/>
        </w:rPr>
        <w:t xml:space="preserve"> </w:t>
      </w:r>
      <w:r w:rsidR="00090585">
        <w:rPr>
          <w:lang w:val="es-ES"/>
        </w:rPr>
        <w:t xml:space="preserve">Air </w:t>
      </w:r>
      <w:proofErr w:type="spellStart"/>
      <w:r w:rsidR="00090585">
        <w:rPr>
          <w:lang w:val="es-ES"/>
        </w:rPr>
        <w:t>Trip</w:t>
      </w:r>
      <w:proofErr w:type="spellEnd"/>
    </w:p>
    <w:p w14:paraId="7C3C55FE" w14:textId="578154BE" w:rsidR="00C65EA5" w:rsidRDefault="00090585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gramStart"/>
      <w:r>
        <w:rPr>
          <w:lang w:val="es-ES"/>
        </w:rPr>
        <w:lastRenderedPageBreak/>
        <w:t>Id</w:t>
      </w:r>
      <w:proofErr w:type="gram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Table</w:t>
      </w:r>
    </w:p>
    <w:p w14:paraId="31BBFD64" w14:textId="77777777" w:rsidR="00C65EA5" w:rsidRP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3F4B295" w14:textId="77777777" w:rsidR="00C65EA5" w:rsidRDefault="00C65EA5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 ciudad</w:t>
      </w:r>
    </w:p>
    <w:p w14:paraId="2D73BC05" w14:textId="77777777" w:rsid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Id tabla Ciudades</w:t>
      </w:r>
    </w:p>
    <w:p w14:paraId="4C00E701" w14:textId="178CE047" w:rsidR="00C65EA5" w:rsidRDefault="00C65EA5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Short</w:t>
      </w:r>
    </w:p>
    <w:p w14:paraId="1284B7B9" w14:textId="77777777" w:rsidR="008A64C3" w:rsidRPr="008A64C3" w:rsidRDefault="008A64C3" w:rsidP="008A64C3">
      <w:pPr>
        <w:rPr>
          <w:lang w:val="es-ES"/>
        </w:rPr>
      </w:pPr>
    </w:p>
    <w:p w14:paraId="064F0FE0" w14:textId="54F1B95A" w:rsidR="00447D5A" w:rsidRPr="00E55E3B" w:rsidRDefault="00E55E3B" w:rsidP="008A64C3">
      <w:pPr>
        <w:pStyle w:val="Ttulo4"/>
      </w:pPr>
      <w:r w:rsidRPr="00E55E3B">
        <w:t>TIPO VIAJES</w:t>
      </w:r>
    </w:p>
    <w:p w14:paraId="5B5CEE0C" w14:textId="771AA318" w:rsidR="00122284" w:rsidRPr="008A64C3" w:rsidRDefault="00122284" w:rsidP="008A64C3">
      <w:pPr>
        <w:rPr>
          <w:lang w:val="es-ES"/>
        </w:rPr>
      </w:pPr>
      <w:r w:rsidRPr="008A64C3">
        <w:rPr>
          <w:lang w:val="es-ES"/>
        </w:rPr>
        <w:t>Esto no hace falta que esté en la BBDD.</w:t>
      </w:r>
    </w:p>
    <w:p w14:paraId="18B86B0A" w14:textId="20BF062F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Id</w:t>
      </w:r>
    </w:p>
    <w:p w14:paraId="49496D83" w14:textId="3ABC069F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r>
        <w:rPr>
          <w:lang w:val="es-ES"/>
        </w:rPr>
        <w:t>Byte</w:t>
      </w:r>
    </w:p>
    <w:p w14:paraId="089833D4" w14:textId="5A56DA67" w:rsidR="00447D5A" w:rsidRDefault="00447D5A" w:rsidP="008A64C3">
      <w:pPr>
        <w:pStyle w:val="Prrafodelista"/>
        <w:numPr>
          <w:ilvl w:val="0"/>
          <w:numId w:val="35"/>
        </w:numPr>
        <w:rPr>
          <w:lang w:val="es-ES"/>
        </w:rPr>
      </w:pPr>
      <w:r>
        <w:rPr>
          <w:lang w:val="es-ES"/>
        </w:rPr>
        <w:t>Nombre</w:t>
      </w:r>
    </w:p>
    <w:p w14:paraId="510576B0" w14:textId="088A2851" w:rsidR="00447D5A" w:rsidRDefault="00447D5A" w:rsidP="008A64C3">
      <w:pPr>
        <w:pStyle w:val="Prrafodelista"/>
        <w:numPr>
          <w:ilvl w:val="1"/>
          <w:numId w:val="35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7395BFB" w14:textId="4F62B6C8" w:rsidR="00687292" w:rsidRDefault="00687292" w:rsidP="00687292">
      <w:pPr>
        <w:rPr>
          <w:lang w:val="es-ES"/>
        </w:rPr>
      </w:pPr>
    </w:p>
    <w:p w14:paraId="190AE75B" w14:textId="525A5996" w:rsidR="00687292" w:rsidRDefault="00687292" w:rsidP="00687292">
      <w:pPr>
        <w:rPr>
          <w:lang w:val="es-ES"/>
        </w:rPr>
      </w:pPr>
    </w:p>
    <w:p w14:paraId="6F2BACED" w14:textId="77777777" w:rsidR="00687292" w:rsidRPr="00687292" w:rsidRDefault="00687292" w:rsidP="00687292">
      <w:pPr>
        <w:rPr>
          <w:lang w:val="es-ES"/>
        </w:rPr>
      </w:pPr>
    </w:p>
    <w:p w14:paraId="65DBA720" w14:textId="13E02C8A" w:rsidR="00754F80" w:rsidRDefault="00754F80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6851568E" w14:textId="467B7025" w:rsidR="003A00D7" w:rsidRDefault="00687292" w:rsidP="00754F80">
      <w:pPr>
        <w:pStyle w:val="Ttulo3"/>
        <w:rPr>
          <w:lang w:val="es-ES"/>
        </w:rPr>
      </w:pPr>
      <w:bookmarkStart w:id="26" w:name="_Toc126781954"/>
      <w:proofErr w:type="spellStart"/>
      <w:r>
        <w:rPr>
          <w:lang w:val="es-ES"/>
        </w:rPr>
        <w:lastRenderedPageBreak/>
        <w:t>Viewa</w:t>
      </w:r>
      <w:bookmarkEnd w:id="26"/>
      <w:proofErr w:type="spellEnd"/>
    </w:p>
    <w:p w14:paraId="231FB679" w14:textId="75342A7C" w:rsidR="00E55E3B" w:rsidRDefault="00754F80" w:rsidP="001237D8">
      <w:pPr>
        <w:rPr>
          <w:lang w:val="es-ES"/>
        </w:rPr>
      </w:pPr>
      <w:r>
        <w:rPr>
          <w:lang w:val="es-ES"/>
        </w:rPr>
        <w:t>Las vistas que abran son…</w:t>
      </w:r>
    </w:p>
    <w:p w14:paraId="517AB729" w14:textId="5FE8D711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Flight </w:t>
      </w:r>
      <w:proofErr w:type="spellStart"/>
      <w:r w:rsidR="00595371">
        <w:rPr>
          <w:lang w:val="es-ES"/>
        </w:rPr>
        <w:t>C</w:t>
      </w:r>
      <w:r>
        <w:rPr>
          <w:lang w:val="es-ES"/>
        </w:rPr>
        <w:t>omplet</w:t>
      </w:r>
      <w:proofErr w:type="spellEnd"/>
    </w:p>
    <w:p w14:paraId="7F848E87" w14:textId="6D4349CE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información de las tablas </w:t>
      </w:r>
      <w:proofErr w:type="spellStart"/>
      <w:r>
        <w:rPr>
          <w:lang w:val="es-ES"/>
        </w:rPr>
        <w:t>flight</w:t>
      </w:r>
      <w:proofErr w:type="spellEnd"/>
      <w:r>
        <w:rPr>
          <w:lang w:val="es-ES"/>
        </w:rPr>
        <w:t xml:space="preserve"> y ciudad</w:t>
      </w:r>
    </w:p>
    <w:p w14:paraId="1928D31A" w14:textId="5B18114A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Hotel </w:t>
      </w:r>
      <w:proofErr w:type="spellStart"/>
      <w:r w:rsidR="00595371">
        <w:rPr>
          <w:lang w:val="es-ES"/>
        </w:rPr>
        <w:t>C</w:t>
      </w:r>
      <w:r>
        <w:rPr>
          <w:lang w:val="es-ES"/>
        </w:rPr>
        <w:t>omplet</w:t>
      </w:r>
      <w:proofErr w:type="spellEnd"/>
    </w:p>
    <w:p w14:paraId="26AA4666" w14:textId="2F20A686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>Para obtener la información de las tablas hotel y ciudad</w:t>
      </w:r>
    </w:p>
    <w:p w14:paraId="4B0FDD3E" w14:textId="497360D1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Cities</w:t>
      </w:r>
      <w:proofErr w:type="spellEnd"/>
    </w:p>
    <w:p w14:paraId="6A560ADD" w14:textId="1BC76680" w:rsidR="00754F80" w:rsidRDefault="00754F80" w:rsidP="00754F80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las ciudades de cada Air </w:t>
      </w:r>
      <w:proofErr w:type="spellStart"/>
      <w:r>
        <w:rPr>
          <w:lang w:val="es-ES"/>
        </w:rPr>
        <w:t>Trip</w:t>
      </w:r>
      <w:proofErr w:type="spellEnd"/>
    </w:p>
    <w:p w14:paraId="42F19CF9" w14:textId="500AA67D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r>
        <w:rPr>
          <w:lang w:val="es-ES"/>
        </w:rPr>
        <w:t xml:space="preserve">Air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Flights</w:t>
      </w:r>
      <w:proofErr w:type="spellEnd"/>
    </w:p>
    <w:p w14:paraId="43A1DB88" w14:textId="04EA2163" w:rsidR="00595371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los vuelos de cada Air </w:t>
      </w:r>
      <w:proofErr w:type="spellStart"/>
      <w:r>
        <w:rPr>
          <w:lang w:val="es-ES"/>
        </w:rPr>
        <w:t>Trip</w:t>
      </w:r>
      <w:proofErr w:type="spellEnd"/>
    </w:p>
    <w:p w14:paraId="0D8EFA14" w14:textId="250F9594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Cities</w:t>
      </w:r>
      <w:proofErr w:type="spellEnd"/>
    </w:p>
    <w:p w14:paraId="61EA2018" w14:textId="06D52381" w:rsidR="00595371" w:rsidRPr="00754F80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ciudades de cada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48E87FF6" w14:textId="0C783A24" w:rsidR="00754F80" w:rsidRDefault="00754F80" w:rsidP="00754F80">
      <w:pPr>
        <w:pStyle w:val="Prrafodelista"/>
        <w:numPr>
          <w:ilvl w:val="0"/>
          <w:numId w:val="41"/>
        </w:numPr>
        <w:rPr>
          <w:lang w:val="es-ES"/>
        </w:rPr>
      </w:pP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Hotels</w:t>
      </w:r>
      <w:proofErr w:type="spellEnd"/>
    </w:p>
    <w:p w14:paraId="7B5B3FAE" w14:textId="411F2F94" w:rsidR="00595371" w:rsidRDefault="00595371" w:rsidP="00595371">
      <w:pPr>
        <w:pStyle w:val="Prrafodelista"/>
        <w:numPr>
          <w:ilvl w:val="1"/>
          <w:numId w:val="41"/>
        </w:numPr>
        <w:rPr>
          <w:lang w:val="es-ES"/>
        </w:rPr>
      </w:pPr>
      <w:r>
        <w:rPr>
          <w:lang w:val="es-ES"/>
        </w:rPr>
        <w:t xml:space="preserve">Para obtener la lista de los hoteles de cada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5E886F59" w14:textId="33248293" w:rsidR="00754F80" w:rsidRDefault="00754F80" w:rsidP="001237D8">
      <w:pPr>
        <w:rPr>
          <w:lang w:val="es-ES"/>
        </w:rPr>
      </w:pPr>
    </w:p>
    <w:p w14:paraId="1AB201B2" w14:textId="39F7B74C" w:rsidR="00754F80" w:rsidRDefault="00754F80" w:rsidP="001237D8">
      <w:pPr>
        <w:rPr>
          <w:lang w:val="es-ES"/>
        </w:rPr>
      </w:pPr>
    </w:p>
    <w:p w14:paraId="6F3FA9D6" w14:textId="371B9993" w:rsidR="00754F80" w:rsidRDefault="00EE16EA">
      <w:pPr>
        <w:spacing w:before="0" w:after="0"/>
        <w:rPr>
          <w:lang w:val="es-ES"/>
        </w:rPr>
      </w:pPr>
      <w:r w:rsidRPr="00EE16EA">
        <w:rPr>
          <w:lang w:val="es-ES"/>
        </w:rPr>
        <w:t xml:space="preserve"> </w:t>
      </w:r>
      <w:r w:rsidR="00754F80">
        <w:rPr>
          <w:lang w:val="es-ES"/>
        </w:rPr>
        <w:br w:type="page"/>
      </w:r>
    </w:p>
    <w:p w14:paraId="7AA7BC09" w14:textId="551F58C4" w:rsidR="00687292" w:rsidRDefault="00687292" w:rsidP="00E669FF">
      <w:pPr>
        <w:pStyle w:val="Ttulo3"/>
        <w:rPr>
          <w:lang w:val="es-ES"/>
        </w:rPr>
      </w:pPr>
      <w:bookmarkStart w:id="27" w:name="_Toc126781955"/>
      <w:proofErr w:type="spellStart"/>
      <w:r>
        <w:rPr>
          <w:lang w:val="es-ES"/>
        </w:rPr>
        <w:lastRenderedPageBreak/>
        <w:t>Stored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bookmarkEnd w:id="27"/>
      <w:proofErr w:type="spellEnd"/>
    </w:p>
    <w:p w14:paraId="2E9D279A" w14:textId="471B936B" w:rsidR="00687292" w:rsidRDefault="00687292" w:rsidP="00687292">
      <w:pPr>
        <w:rPr>
          <w:lang w:val="es-ES"/>
        </w:rPr>
      </w:pPr>
      <w:r>
        <w:rPr>
          <w:lang w:val="es-ES"/>
        </w:rPr>
        <w:t xml:space="preserve">Para pode añadir registros a la DDBB, se </w:t>
      </w:r>
      <w:proofErr w:type="gramStart"/>
      <w:r>
        <w:rPr>
          <w:lang w:val="es-ES"/>
        </w:rPr>
        <w:t>utilizaran</w:t>
      </w:r>
      <w:proofErr w:type="gramEnd"/>
      <w:r>
        <w:rPr>
          <w:lang w:val="es-ES"/>
        </w:rPr>
        <w:t xml:space="preserve"> los ’</w:t>
      </w:r>
      <w:proofErr w:type="spellStart"/>
      <w:r>
        <w:rPr>
          <w:lang w:val="es-ES"/>
        </w:rPr>
        <w:t>procedures</w:t>
      </w:r>
      <w:proofErr w:type="spellEnd"/>
      <w:r>
        <w:rPr>
          <w:lang w:val="es-ES"/>
        </w:rPr>
        <w:t xml:space="preserve">’. </w:t>
      </w:r>
    </w:p>
    <w:p w14:paraId="07F351BB" w14:textId="18CCDFC5" w:rsidR="00687292" w:rsidRDefault="00687292" w:rsidP="00687292">
      <w:pPr>
        <w:rPr>
          <w:lang w:val="es-ES"/>
        </w:rPr>
      </w:pPr>
      <w:r>
        <w:rPr>
          <w:lang w:val="es-ES"/>
        </w:rPr>
        <w:t>Los ‘</w:t>
      </w:r>
      <w:proofErr w:type="spellStart"/>
      <w:r>
        <w:rPr>
          <w:lang w:val="es-ES"/>
        </w:rPr>
        <w:t>procedures</w:t>
      </w:r>
      <w:proofErr w:type="spellEnd"/>
      <w:r>
        <w:rPr>
          <w:lang w:val="es-ES"/>
        </w:rPr>
        <w:t>’ necesarios son…</w:t>
      </w:r>
    </w:p>
    <w:p w14:paraId="06B13D18" w14:textId="588181DB" w:rsidR="00687292" w:rsidRDefault="00687292" w:rsidP="00687292">
      <w:pPr>
        <w:rPr>
          <w:lang w:val="es-ES"/>
        </w:rPr>
      </w:pPr>
    </w:p>
    <w:p w14:paraId="42F5CDDB" w14:textId="2C14C886" w:rsidR="00687292" w:rsidRDefault="00687292" w:rsidP="00687292">
      <w:pPr>
        <w:pStyle w:val="Prrafodelista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</w:p>
    <w:p w14:paraId="5240ED37" w14:textId="4F63CE7F" w:rsidR="00687292" w:rsidRDefault="00687292" w:rsidP="00687292">
      <w:pPr>
        <w:pStyle w:val="Prrafodelista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68E5073D" w14:textId="5E2E999A" w:rsidR="00687292" w:rsidRDefault="00687292" w:rsidP="00687292">
      <w:pPr>
        <w:pStyle w:val="Prrafodelista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</w:t>
      </w:r>
      <w:proofErr w:type="spellEnd"/>
    </w:p>
    <w:p w14:paraId="7B5F9AFA" w14:textId="1B458E0E" w:rsidR="00687292" w:rsidRDefault="00687292" w:rsidP="00687292">
      <w:pPr>
        <w:pStyle w:val="Prrafodelista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566769FB" w14:textId="67CDCC7A" w:rsidR="00687292" w:rsidRPr="00687292" w:rsidRDefault="00687292" w:rsidP="00687292">
      <w:pPr>
        <w:pStyle w:val="Prrafodelista"/>
        <w:numPr>
          <w:ilvl w:val="0"/>
          <w:numId w:val="42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</w:t>
      </w:r>
      <w:proofErr w:type="spellEnd"/>
    </w:p>
    <w:p w14:paraId="71C2AE68" w14:textId="77777777" w:rsidR="00687292" w:rsidRDefault="00687292" w:rsidP="00687292">
      <w:pPr>
        <w:rPr>
          <w:lang w:val="es-ES"/>
        </w:rPr>
      </w:pPr>
    </w:p>
    <w:p w14:paraId="04020F4A" w14:textId="5E114F44" w:rsidR="00687292" w:rsidRDefault="00687292" w:rsidP="00687292">
      <w:pPr>
        <w:rPr>
          <w:lang w:val="es-ES"/>
        </w:rPr>
      </w:pPr>
    </w:p>
    <w:p w14:paraId="591AC52F" w14:textId="730B81F9" w:rsidR="00687292" w:rsidRDefault="00687292" w:rsidP="00687292">
      <w:pPr>
        <w:rPr>
          <w:lang w:val="es-ES"/>
        </w:rPr>
      </w:pPr>
    </w:p>
    <w:p w14:paraId="1B862EDC" w14:textId="05C07C13" w:rsidR="00687292" w:rsidRDefault="00687292" w:rsidP="00687292">
      <w:pPr>
        <w:rPr>
          <w:lang w:val="es-ES"/>
        </w:rPr>
      </w:pPr>
    </w:p>
    <w:p w14:paraId="4464A9B0" w14:textId="64CE9509" w:rsidR="00687292" w:rsidRDefault="00687292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56C0C762" w14:textId="272CBEFD" w:rsidR="00E669FF" w:rsidRDefault="00687292" w:rsidP="00E669FF">
      <w:pPr>
        <w:pStyle w:val="Ttulo3"/>
        <w:rPr>
          <w:lang w:val="es-ES"/>
        </w:rPr>
      </w:pPr>
      <w:bookmarkStart w:id="28" w:name="_Toc126781956"/>
      <w:proofErr w:type="spellStart"/>
      <w:r>
        <w:rPr>
          <w:lang w:val="es-ES"/>
        </w:rPr>
        <w:lastRenderedPageBreak/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Manage</w:t>
      </w:r>
      <w:bookmarkEnd w:id="28"/>
      <w:proofErr w:type="spellEnd"/>
    </w:p>
    <w:p w14:paraId="3B59C22D" w14:textId="363BFEFB" w:rsidR="00E669FF" w:rsidRDefault="00E669FF" w:rsidP="00E669FF">
      <w:pPr>
        <w:pStyle w:val="Prrafodelista"/>
        <w:numPr>
          <w:ilvl w:val="0"/>
          <w:numId w:val="40"/>
        </w:numPr>
        <w:rPr>
          <w:lang w:val="es-ES"/>
        </w:rPr>
      </w:pPr>
      <w:r>
        <w:rPr>
          <w:lang w:val="es-ES"/>
        </w:rPr>
        <w:t>Habrá 2 tipos de usuario, básico y administrador</w:t>
      </w:r>
    </w:p>
    <w:p w14:paraId="36B1C065" w14:textId="11CC1A43" w:rsidR="00E669FF" w:rsidRDefault="00E669FF" w:rsidP="00E669FF">
      <w:pPr>
        <w:pStyle w:val="Prrafodelista"/>
        <w:numPr>
          <w:ilvl w:val="1"/>
          <w:numId w:val="40"/>
        </w:numPr>
        <w:rPr>
          <w:lang w:val="es-ES"/>
        </w:rPr>
      </w:pPr>
      <w:r>
        <w:rPr>
          <w:lang w:val="es-ES"/>
        </w:rPr>
        <w:t>Básico</w:t>
      </w:r>
    </w:p>
    <w:p w14:paraId="5E184804" w14:textId="512AE59D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>Solo podrá realizar consultas</w:t>
      </w:r>
    </w:p>
    <w:p w14:paraId="75B79AF0" w14:textId="0C16B3D2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 w:rsidR="000C3077">
        <w:rPr>
          <w:lang w:val="es-ES"/>
        </w:rPr>
        <w:t>opab</w:t>
      </w:r>
      <w:r>
        <w:rPr>
          <w:lang w:val="es-ES"/>
        </w:rPr>
        <w:t>asic</w:t>
      </w:r>
      <w:proofErr w:type="spellEnd"/>
    </w:p>
    <w:p w14:paraId="154823B0" w14:textId="4BA66F9A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 xml:space="preserve">Pass: </w:t>
      </w:r>
      <w:proofErr w:type="spellStart"/>
      <w:r>
        <w:rPr>
          <w:lang w:val="es-ES"/>
        </w:rPr>
        <w:t>OPABaUnoDosTres</w:t>
      </w:r>
      <w:proofErr w:type="spellEnd"/>
    </w:p>
    <w:p w14:paraId="04BA1A1B" w14:textId="648FACD3" w:rsidR="00E669FF" w:rsidRDefault="00E669FF" w:rsidP="00E669FF">
      <w:pPr>
        <w:pStyle w:val="Prrafodelista"/>
        <w:numPr>
          <w:ilvl w:val="1"/>
          <w:numId w:val="40"/>
        </w:numPr>
        <w:rPr>
          <w:lang w:val="es-ES"/>
        </w:rPr>
      </w:pPr>
      <w:r>
        <w:rPr>
          <w:lang w:val="es-ES"/>
        </w:rPr>
        <w:t>Administrador</w:t>
      </w:r>
    </w:p>
    <w:p w14:paraId="76E5FFA7" w14:textId="2382C19C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>Podrá tanto leer como escribir</w:t>
      </w:r>
    </w:p>
    <w:p w14:paraId="6A4A31BF" w14:textId="50270678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: </w:t>
      </w:r>
      <w:proofErr w:type="spellStart"/>
      <w:r w:rsidR="00017F56">
        <w:rPr>
          <w:lang w:val="es-ES"/>
        </w:rPr>
        <w:t>opaa</w:t>
      </w:r>
      <w:r>
        <w:rPr>
          <w:lang w:val="es-ES"/>
        </w:rPr>
        <w:t>dministrador</w:t>
      </w:r>
      <w:proofErr w:type="spellEnd"/>
    </w:p>
    <w:p w14:paraId="5629B93B" w14:textId="3A6FFC54" w:rsidR="00E669FF" w:rsidRDefault="00E669FF" w:rsidP="00E669FF">
      <w:pPr>
        <w:pStyle w:val="Prrafodelista"/>
        <w:numPr>
          <w:ilvl w:val="2"/>
          <w:numId w:val="40"/>
        </w:numPr>
        <w:rPr>
          <w:lang w:val="es-ES"/>
        </w:rPr>
      </w:pPr>
      <w:r>
        <w:rPr>
          <w:lang w:val="es-ES"/>
        </w:rPr>
        <w:t xml:space="preserve">Pass: </w:t>
      </w:r>
      <w:proofErr w:type="spellStart"/>
      <w:r>
        <w:rPr>
          <w:lang w:val="es-ES"/>
        </w:rPr>
        <w:t>OPAAdCincoSeis</w:t>
      </w:r>
      <w:proofErr w:type="spellEnd"/>
    </w:p>
    <w:p w14:paraId="43712401" w14:textId="5053B1EA" w:rsidR="00E669FF" w:rsidRPr="00E669FF" w:rsidRDefault="00E669FF" w:rsidP="00E669FF">
      <w:pPr>
        <w:pStyle w:val="Prrafodelista"/>
        <w:numPr>
          <w:ilvl w:val="0"/>
          <w:numId w:val="40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77331910" w14:textId="77777777" w:rsidR="00E669FF" w:rsidRDefault="00E669FF" w:rsidP="001237D8">
      <w:pPr>
        <w:rPr>
          <w:lang w:val="es-ES"/>
        </w:rPr>
      </w:pPr>
    </w:p>
    <w:p w14:paraId="0A0F204A" w14:textId="01567574" w:rsidR="00E669FF" w:rsidRDefault="00E669FF" w:rsidP="001237D8">
      <w:pPr>
        <w:rPr>
          <w:lang w:val="es-ES"/>
        </w:rPr>
      </w:pPr>
    </w:p>
    <w:p w14:paraId="6CE489F3" w14:textId="168D32EE" w:rsidR="00E669FF" w:rsidRDefault="00E669FF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1C5B1454" w14:textId="77777777" w:rsidR="00E55E3B" w:rsidRPr="00E55E3B" w:rsidRDefault="00E55E3B" w:rsidP="00E55E3B">
      <w:pPr>
        <w:pStyle w:val="Ttulo2"/>
        <w:rPr>
          <w:lang w:val="es-ES"/>
        </w:rPr>
      </w:pPr>
      <w:bookmarkStart w:id="29" w:name="_Toc126781957"/>
      <w:r w:rsidRPr="00E55E3B">
        <w:rPr>
          <w:lang w:val="es-ES"/>
        </w:rPr>
        <w:lastRenderedPageBreak/>
        <w:t>JAVA ARCHITECTURE</w:t>
      </w:r>
      <w:bookmarkEnd w:id="29"/>
    </w:p>
    <w:p w14:paraId="1D0DD1F8" w14:textId="01C66F9C" w:rsidR="00E55E3B" w:rsidRDefault="00E55E3B" w:rsidP="001237D8">
      <w:pPr>
        <w:rPr>
          <w:lang w:val="es-ES"/>
        </w:rPr>
      </w:pPr>
      <w:r>
        <w:rPr>
          <w:lang w:val="es-ES"/>
        </w:rPr>
        <w:t xml:space="preserve">Con el diseño de la VIEW y de la BBDD, </w:t>
      </w:r>
      <w:r w:rsidR="003C5839">
        <w:rPr>
          <w:lang w:val="es-ES"/>
        </w:rPr>
        <w:t>toca realizar el</w:t>
      </w:r>
      <w:r>
        <w:rPr>
          <w:lang w:val="es-ES"/>
        </w:rPr>
        <w:t xml:space="preserve"> diseño de la arquitectura del programa</w:t>
      </w:r>
    </w:p>
    <w:p w14:paraId="449A1409" w14:textId="65FF8079" w:rsidR="00E55E3B" w:rsidRDefault="00E55E3B" w:rsidP="001237D8">
      <w:pPr>
        <w:rPr>
          <w:lang w:val="es-ES"/>
        </w:rPr>
      </w:pPr>
    </w:p>
    <w:p w14:paraId="15F08EAE" w14:textId="715C8F51" w:rsidR="00E55E3B" w:rsidRDefault="00E55E3B" w:rsidP="00E55E3B">
      <w:pPr>
        <w:pStyle w:val="Ttulo3"/>
        <w:rPr>
          <w:lang w:val="es-ES"/>
        </w:rPr>
      </w:pPr>
      <w:bookmarkStart w:id="30" w:name="_Toc126781958"/>
      <w:r>
        <w:rPr>
          <w:lang w:val="es-ES"/>
        </w:rPr>
        <w:t>Consideraciones</w:t>
      </w:r>
      <w:bookmarkEnd w:id="30"/>
    </w:p>
    <w:p w14:paraId="06F31B94" w14:textId="3775A7B3" w:rsidR="00E55E3B" w:rsidRDefault="00E55E3B" w:rsidP="00E55E3B">
      <w:pPr>
        <w:rPr>
          <w:lang w:val="es-ES"/>
        </w:rPr>
      </w:pPr>
    </w:p>
    <w:p w14:paraId="6CA52FF7" w14:textId="3D220947" w:rsidR="00E55E3B" w:rsidRDefault="00122284" w:rsidP="00E55E3B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 xml:space="preserve">La estructura del programa seguirá el </w:t>
      </w:r>
      <w:proofErr w:type="spellStart"/>
      <w:r w:rsidR="00E55E3B">
        <w:rPr>
          <w:lang w:val="es-ES"/>
        </w:rPr>
        <w:t>pattern</w:t>
      </w:r>
      <w:proofErr w:type="spellEnd"/>
      <w:r w:rsidR="00E55E3B">
        <w:rPr>
          <w:lang w:val="es-ES"/>
        </w:rPr>
        <w:t xml:space="preserve"> MVC (</w:t>
      </w:r>
      <w:proofErr w:type="spellStart"/>
      <w:r w:rsidR="00E55E3B">
        <w:rPr>
          <w:lang w:val="es-ES"/>
        </w:rPr>
        <w:t>Model</w:t>
      </w:r>
      <w:proofErr w:type="spellEnd"/>
      <w:r w:rsidR="00E55E3B">
        <w:rPr>
          <w:lang w:val="es-ES"/>
        </w:rPr>
        <w:t xml:space="preserve"> View Control)</w:t>
      </w:r>
      <w:r>
        <w:rPr>
          <w:lang w:val="es-ES"/>
        </w:rPr>
        <w:t xml:space="preserve"> </w:t>
      </w:r>
    </w:p>
    <w:p w14:paraId="10D9D040" w14:textId="6ED61D0B" w:rsidR="00122284" w:rsidRPr="00122284" w:rsidRDefault="00122284" w:rsidP="00122284">
      <w:pPr>
        <w:pStyle w:val="Prrafodelista"/>
        <w:numPr>
          <w:ilvl w:val="0"/>
          <w:numId w:val="36"/>
        </w:numPr>
        <w:rPr>
          <w:lang w:val="es-ES"/>
        </w:rPr>
      </w:pPr>
      <w:r w:rsidRPr="00122284">
        <w:rPr>
          <w:lang w:val="es-ES"/>
        </w:rPr>
        <w:t xml:space="preserve">Se utilizarán </w:t>
      </w:r>
      <w:proofErr w:type="spellStart"/>
      <w:r w:rsidRPr="00122284">
        <w:rPr>
          <w:lang w:val="es-ES"/>
        </w:rPr>
        <w:t>patterns</w:t>
      </w:r>
      <w:proofErr w:type="spellEnd"/>
      <w:r w:rsidRPr="00122284">
        <w:rPr>
          <w:lang w:val="es-ES"/>
        </w:rPr>
        <w:t xml:space="preserve"> </w:t>
      </w:r>
      <w:r>
        <w:rPr>
          <w:lang w:val="es-ES"/>
        </w:rPr>
        <w:t xml:space="preserve">adecuados </w:t>
      </w:r>
      <w:r w:rsidRPr="00122284">
        <w:rPr>
          <w:lang w:val="es-ES"/>
        </w:rPr>
        <w:t>para el diseño</w:t>
      </w:r>
      <w:r>
        <w:rPr>
          <w:lang w:val="es-ES"/>
        </w:rPr>
        <w:t xml:space="preserve"> de las clases</w:t>
      </w:r>
    </w:p>
    <w:p w14:paraId="3D8BE555" w14:textId="11193EBE" w:rsidR="002A3A05" w:rsidRDefault="008269F8" w:rsidP="00E55E3B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Las diferentes capas del programa s</w:t>
      </w:r>
      <w:r w:rsidR="002A3A05">
        <w:rPr>
          <w:lang w:val="es-ES"/>
        </w:rPr>
        <w:t>e divide</w:t>
      </w:r>
      <w:r>
        <w:rPr>
          <w:lang w:val="es-ES"/>
        </w:rPr>
        <w:t>n</w:t>
      </w:r>
      <w:r w:rsidR="002A3A05">
        <w:rPr>
          <w:lang w:val="es-ES"/>
        </w:rPr>
        <w:t xml:space="preserve"> en 3 partes</w:t>
      </w:r>
      <w:r>
        <w:rPr>
          <w:lang w:val="es-ES"/>
        </w:rPr>
        <w:t xml:space="preserve"> diferentes…</w:t>
      </w:r>
    </w:p>
    <w:p w14:paraId="76CA4878" w14:textId="6155D414" w:rsidR="002A3A05" w:rsidRDefault="008269F8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Search</w:t>
      </w:r>
      <w:proofErr w:type="spellEnd"/>
    </w:p>
    <w:p w14:paraId="34B5FD40" w14:textId="64F3BE36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Estará en esta parte, todo lo relacionado con búsqueda</w:t>
      </w:r>
    </w:p>
    <w:p w14:paraId="1C9C215E" w14:textId="4F84AEBE" w:rsidR="002A3A05" w:rsidRDefault="002A3A05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</w:p>
    <w:p w14:paraId="303093A7" w14:textId="609F7B9B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Estará en esta parte todo lo relacionado con la configuración</w:t>
      </w:r>
    </w:p>
    <w:p w14:paraId="08F76353" w14:textId="37F0C37A" w:rsidR="008269F8" w:rsidRDefault="008269F8" w:rsidP="002A3A0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Others</w:t>
      </w:r>
      <w:proofErr w:type="spellEnd"/>
    </w:p>
    <w:p w14:paraId="2A87F09F" w14:textId="6F4AE7C9" w:rsidR="008269F8" w:rsidRDefault="008269F8" w:rsidP="008269F8">
      <w:pPr>
        <w:pStyle w:val="Prrafodelista"/>
        <w:ind w:left="1440"/>
        <w:rPr>
          <w:lang w:val="es-ES"/>
        </w:rPr>
      </w:pPr>
      <w:r>
        <w:rPr>
          <w:lang w:val="es-ES"/>
        </w:rPr>
        <w:t>Todo que no esté directamente en alguna de las otras dos partes, se pondrá en esta</w:t>
      </w:r>
    </w:p>
    <w:p w14:paraId="6779A711" w14:textId="37863318" w:rsidR="008269F8" w:rsidRDefault="008269F8" w:rsidP="008269F8">
      <w:pPr>
        <w:pStyle w:val="Prrafodelista"/>
        <w:rPr>
          <w:lang w:val="es-ES"/>
        </w:rPr>
      </w:pPr>
      <w:r>
        <w:rPr>
          <w:lang w:val="es-ES"/>
        </w:rPr>
        <w:t xml:space="preserve">De esta manera </w:t>
      </w:r>
      <w:proofErr w:type="gramStart"/>
      <w:r w:rsidR="00E53FAC">
        <w:rPr>
          <w:lang w:val="es-ES"/>
        </w:rPr>
        <w:t xml:space="preserve">varios miembros del equipo </w:t>
      </w:r>
      <w:r>
        <w:rPr>
          <w:lang w:val="es-ES"/>
        </w:rPr>
        <w:t>puede</w:t>
      </w:r>
      <w:proofErr w:type="gramEnd"/>
      <w:r>
        <w:rPr>
          <w:lang w:val="es-ES"/>
        </w:rPr>
        <w:t xml:space="preserve"> trabajar </w:t>
      </w:r>
      <w:r w:rsidR="00E53FAC">
        <w:rPr>
          <w:lang w:val="es-ES"/>
        </w:rPr>
        <w:t xml:space="preserve">en </w:t>
      </w:r>
      <w:r>
        <w:rPr>
          <w:lang w:val="es-ES"/>
        </w:rPr>
        <w:t xml:space="preserve">distintas </w:t>
      </w:r>
      <w:r w:rsidR="00E53FAC">
        <w:rPr>
          <w:lang w:val="es-ES"/>
        </w:rPr>
        <w:t xml:space="preserve">partes </w:t>
      </w:r>
      <w:r>
        <w:rPr>
          <w:lang w:val="es-ES"/>
        </w:rPr>
        <w:t>a la vez</w:t>
      </w:r>
      <w:r w:rsidR="00E53FAC">
        <w:rPr>
          <w:lang w:val="es-ES"/>
        </w:rPr>
        <w:t>.</w:t>
      </w:r>
    </w:p>
    <w:p w14:paraId="37AF5AF0" w14:textId="1088B44D" w:rsidR="00E55E3B" w:rsidRPr="00E55E3B" w:rsidRDefault="00E55E3B" w:rsidP="00E55E3B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5795794B" w14:textId="2DF29F84" w:rsidR="00E55E3B" w:rsidRDefault="00E55E3B" w:rsidP="001237D8">
      <w:pPr>
        <w:rPr>
          <w:lang w:val="es-ES"/>
        </w:rPr>
      </w:pPr>
    </w:p>
    <w:p w14:paraId="35E19F6A" w14:textId="621CBCE7" w:rsidR="00401D1D" w:rsidRDefault="00401D1D" w:rsidP="00E55E3B">
      <w:pPr>
        <w:pStyle w:val="Ttulo3"/>
        <w:rPr>
          <w:lang w:val="es-ES"/>
        </w:rPr>
      </w:pPr>
      <w:bookmarkStart w:id="31" w:name="_Toc126781959"/>
      <w:proofErr w:type="spellStart"/>
      <w:r>
        <w:rPr>
          <w:lang w:val="es-ES"/>
        </w:rPr>
        <w:t>Estrucutras</w:t>
      </w:r>
      <w:proofErr w:type="spellEnd"/>
      <w:r>
        <w:rPr>
          <w:lang w:val="es-ES"/>
        </w:rPr>
        <w:t xml:space="preserve"> de datos</w:t>
      </w:r>
      <w:bookmarkEnd w:id="31"/>
    </w:p>
    <w:p w14:paraId="0387E5C7" w14:textId="0F7C6147" w:rsidR="00401D1D" w:rsidRDefault="00401D1D" w:rsidP="00401D1D">
      <w:pPr>
        <w:rPr>
          <w:lang w:val="es-ES"/>
        </w:rPr>
      </w:pPr>
      <w:r>
        <w:rPr>
          <w:lang w:val="es-ES"/>
        </w:rPr>
        <w:t xml:space="preserve">Las estructuras de datos necesarias </w:t>
      </w:r>
      <w:r w:rsidR="008C6932">
        <w:rPr>
          <w:lang w:val="es-ES"/>
        </w:rPr>
        <w:t>son</w:t>
      </w:r>
      <w:r>
        <w:rPr>
          <w:lang w:val="es-ES"/>
        </w:rPr>
        <w:t>…</w:t>
      </w:r>
    </w:p>
    <w:p w14:paraId="33DEF5F7" w14:textId="7EC1E37C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TypeTrip</w:t>
      </w:r>
      <w:proofErr w:type="spellEnd"/>
    </w:p>
    <w:p w14:paraId="6F41152A" w14:textId="0E73EA10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52003627" w14:textId="70C06026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B</w:t>
      </w:r>
      <w:r w:rsidR="005121E9">
        <w:rPr>
          <w:lang w:val="es-ES"/>
        </w:rPr>
        <w:t>oolean</w:t>
      </w:r>
      <w:proofErr w:type="spellEnd"/>
    </w:p>
    <w:p w14:paraId="024E0891" w14:textId="77777777" w:rsidR="005676E7" w:rsidRDefault="009F159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NOTA </w:t>
      </w:r>
      <w:r w:rsidR="005676E7">
        <w:rPr>
          <w:lang w:val="es-ES"/>
        </w:rPr>
        <w:t xml:space="preserve">Será una </w:t>
      </w:r>
      <w:proofErr w:type="spellStart"/>
      <w:r w:rsidR="005676E7">
        <w:rPr>
          <w:lang w:val="es-ES"/>
        </w:rPr>
        <w:t>enum</w:t>
      </w:r>
      <w:proofErr w:type="spellEnd"/>
    </w:p>
    <w:p w14:paraId="28AAF134" w14:textId="71B2303B" w:rsidR="009F1597" w:rsidRDefault="005676E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 xml:space="preserve">NOTA 2 </w:t>
      </w:r>
      <w:r w:rsidR="009F1597">
        <w:rPr>
          <w:lang w:val="es-ES"/>
        </w:rPr>
        <w:t xml:space="preserve">false será Air </w:t>
      </w:r>
      <w:proofErr w:type="spellStart"/>
      <w:r w:rsidR="009F1597">
        <w:rPr>
          <w:lang w:val="es-ES"/>
        </w:rPr>
        <w:t>Trip</w:t>
      </w:r>
      <w:proofErr w:type="spellEnd"/>
      <w:r w:rsidR="009F1597">
        <w:rPr>
          <w:lang w:val="es-ES"/>
        </w:rPr>
        <w:t xml:space="preserve"> y true </w:t>
      </w:r>
      <w:proofErr w:type="spellStart"/>
      <w:r w:rsidR="009F1597">
        <w:rPr>
          <w:lang w:val="es-ES"/>
        </w:rPr>
        <w:t>Land</w:t>
      </w:r>
      <w:proofErr w:type="spellEnd"/>
      <w:r w:rsidR="009F1597">
        <w:rPr>
          <w:lang w:val="es-ES"/>
        </w:rPr>
        <w:t xml:space="preserve"> </w:t>
      </w:r>
      <w:proofErr w:type="spellStart"/>
      <w:r w:rsidR="009F1597">
        <w:rPr>
          <w:lang w:val="es-ES"/>
        </w:rPr>
        <w:t>Trip</w:t>
      </w:r>
      <w:proofErr w:type="spellEnd"/>
    </w:p>
    <w:p w14:paraId="3FFA7C7A" w14:textId="2A665BDD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Category</w:t>
      </w:r>
      <w:proofErr w:type="spellEnd"/>
    </w:p>
    <w:p w14:paraId="078617AF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3E47535D" w14:textId="1C37BF34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B</w:t>
      </w:r>
      <w:r w:rsidR="005121E9">
        <w:rPr>
          <w:lang w:val="es-ES"/>
        </w:rPr>
        <w:t>yte</w:t>
      </w:r>
    </w:p>
    <w:p w14:paraId="7CFB7E2A" w14:textId="06B0726B" w:rsidR="009F1597" w:rsidRDefault="009F1597" w:rsidP="009F1597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NOTA Será un</w:t>
      </w:r>
      <w:r w:rsidR="005676E7">
        <w:rPr>
          <w:lang w:val="es-ES"/>
        </w:rPr>
        <w:t>a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enum</w:t>
      </w:r>
      <w:proofErr w:type="spellEnd"/>
    </w:p>
    <w:p w14:paraId="668D7660" w14:textId="601117D1" w:rsidR="005121E9" w:rsidRDefault="005121E9" w:rsidP="005121E9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City</w:t>
      </w:r>
    </w:p>
    <w:p w14:paraId="5C033769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02719EA0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5BDF0DAE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lastRenderedPageBreak/>
        <w:t xml:space="preserve">NOTA En el mundo hay 10.000 ciudades aprox. </w:t>
      </w:r>
      <w:hyperlink r:id="rId9" w:history="1">
        <w:proofErr w:type="gramStart"/>
        <w:r w:rsidRPr="00401D1D">
          <w:rPr>
            <w:rStyle w:val="Hipervnculo"/>
            <w:lang w:val="es-ES"/>
          </w:rPr>
          <w:t>link</w:t>
        </w:r>
        <w:proofErr w:type="gramEnd"/>
      </w:hyperlink>
    </w:p>
    <w:p w14:paraId="171CB6D7" w14:textId="77777777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39F0C6E" w14:textId="77777777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575B64EF" w14:textId="001915ED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Hotel</w:t>
      </w:r>
    </w:p>
    <w:p w14:paraId="65466401" w14:textId="76EC7495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6841697E" w14:textId="4FE648C2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Int</w:t>
      </w:r>
      <w:proofErr w:type="spellEnd"/>
    </w:p>
    <w:p w14:paraId="5CA5DF97" w14:textId="3BFCACEE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6782FCDA" w14:textId="31BC4E27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4564CBB5" w14:textId="1B060E10" w:rsidR="005121E9" w:rsidRDefault="005121E9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cityName</w:t>
      </w:r>
      <w:proofErr w:type="spellEnd"/>
    </w:p>
    <w:p w14:paraId="709AB1F6" w14:textId="5513954D" w:rsidR="005121E9" w:rsidRDefault="009F1597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200EF25B" w14:textId="47ACA5E3" w:rsidR="00401D1D" w:rsidRDefault="00401D1D" w:rsidP="00401D1D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idCategory</w:t>
      </w:r>
      <w:proofErr w:type="spellEnd"/>
    </w:p>
    <w:p w14:paraId="241EE7BE" w14:textId="4E8FAC58" w:rsidR="00401D1D" w:rsidRDefault="00401D1D" w:rsidP="00401D1D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byte</w:t>
      </w:r>
    </w:p>
    <w:p w14:paraId="6A392D92" w14:textId="17A8D6D0" w:rsidR="005121E9" w:rsidRDefault="005121E9" w:rsidP="00401D1D">
      <w:pPr>
        <w:pStyle w:val="Prrafodelista"/>
        <w:numPr>
          <w:ilvl w:val="0"/>
          <w:numId w:val="36"/>
        </w:numPr>
        <w:rPr>
          <w:lang w:val="es-ES"/>
        </w:rPr>
      </w:pPr>
      <w:r>
        <w:rPr>
          <w:lang w:val="es-ES"/>
        </w:rPr>
        <w:t>Flight</w:t>
      </w:r>
    </w:p>
    <w:p w14:paraId="4345AF19" w14:textId="39F26372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620349CA" w14:textId="3D64C964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5E8EE80E" w14:textId="2D127144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cityDeparture</w:t>
      </w:r>
      <w:proofErr w:type="spellEnd"/>
    </w:p>
    <w:p w14:paraId="4D217A03" w14:textId="60CF6F0A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10E3C2A7" w14:textId="1ACB6504" w:rsidR="005121E9" w:rsidRDefault="009F1597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d</w:t>
      </w:r>
      <w:r w:rsidR="005121E9">
        <w:rPr>
          <w:lang w:val="es-ES"/>
        </w:rPr>
        <w:t>eparture</w:t>
      </w:r>
      <w:r>
        <w:rPr>
          <w:lang w:val="es-ES"/>
        </w:rPr>
        <w:t>Time</w:t>
      </w:r>
      <w:proofErr w:type="spellEnd"/>
    </w:p>
    <w:p w14:paraId="0B2622E9" w14:textId="427167BF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Time</w:t>
      </w:r>
    </w:p>
    <w:p w14:paraId="15AFC6CE" w14:textId="13A5D70B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LandTrip</w:t>
      </w:r>
      <w:proofErr w:type="spellEnd"/>
    </w:p>
    <w:p w14:paraId="5C376D81" w14:textId="301BC702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263EDA3C" w14:textId="563E41EA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7761ABC4" w14:textId="6906DEB8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7349EB7" w14:textId="07A72D68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385ADB9" w14:textId="58BC336C" w:rsidR="005121E9" w:rsidRDefault="00090585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tripDays</w:t>
      </w:r>
      <w:proofErr w:type="spellEnd"/>
    </w:p>
    <w:p w14:paraId="6F5B7110" w14:textId="7FBD2306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15F59B49" w14:textId="1F683469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NOTA Por si un loco quiere un viaje de 1 año</w:t>
      </w:r>
    </w:p>
    <w:p w14:paraId="7BAF751C" w14:textId="12216F64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citiesVisited</w:t>
      </w:r>
      <w:proofErr w:type="spellEnd"/>
    </w:p>
    <w:p w14:paraId="27BB1503" w14:textId="054B8A8C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</w:t>
      </w:r>
      <w:proofErr w:type="spellStart"/>
      <w:r>
        <w:rPr>
          <w:lang w:val="es-ES"/>
        </w:rPr>
        <w:t>Citiy</w:t>
      </w:r>
      <w:proofErr w:type="spellEnd"/>
      <w:r>
        <w:rPr>
          <w:lang w:val="es-ES"/>
        </w:rPr>
        <w:t>&gt;</w:t>
      </w:r>
    </w:p>
    <w:p w14:paraId="3E0EE0D2" w14:textId="78C7CB22" w:rsidR="004927A4" w:rsidRDefault="004927A4" w:rsidP="004927A4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Hotels</w:t>
      </w:r>
      <w:proofErr w:type="spellEnd"/>
    </w:p>
    <w:p w14:paraId="3DABBD55" w14:textId="1E7DBF35" w:rsidR="004927A4" w:rsidRDefault="004927A4" w:rsidP="004927A4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&lt;Hotel&gt;</w:t>
      </w:r>
    </w:p>
    <w:p w14:paraId="2348D594" w14:textId="4EC49E34" w:rsidR="00401D1D" w:rsidRDefault="00401D1D" w:rsidP="00401D1D">
      <w:pPr>
        <w:pStyle w:val="Prrafodelista"/>
        <w:numPr>
          <w:ilvl w:val="0"/>
          <w:numId w:val="36"/>
        </w:numPr>
        <w:rPr>
          <w:lang w:val="es-ES"/>
        </w:rPr>
      </w:pPr>
      <w:proofErr w:type="spellStart"/>
      <w:r>
        <w:rPr>
          <w:lang w:val="es-ES"/>
        </w:rPr>
        <w:t>AirTrip</w:t>
      </w:r>
      <w:proofErr w:type="spellEnd"/>
    </w:p>
    <w:p w14:paraId="67F61691" w14:textId="4A790160" w:rsidR="005121E9" w:rsidRDefault="005121E9" w:rsidP="005121E9">
      <w:pPr>
        <w:pStyle w:val="Prrafodelista"/>
        <w:numPr>
          <w:ilvl w:val="1"/>
          <w:numId w:val="36"/>
        </w:numPr>
        <w:rPr>
          <w:lang w:val="es-ES"/>
        </w:rPr>
      </w:pPr>
      <w:r>
        <w:rPr>
          <w:lang w:val="es-ES"/>
        </w:rPr>
        <w:t>Id</w:t>
      </w:r>
    </w:p>
    <w:p w14:paraId="522E2016" w14:textId="3056B0CE" w:rsidR="005121E9" w:rsidRDefault="005121E9" w:rsidP="005121E9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3C40DF92" w14:textId="2AE7D908" w:rsidR="005121E9" w:rsidRDefault="00090585" w:rsidP="005121E9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name</w:t>
      </w:r>
      <w:proofErr w:type="spellEnd"/>
    </w:p>
    <w:p w14:paraId="4B0C75F2" w14:textId="20EFFEB8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String</w:t>
      </w:r>
      <w:proofErr w:type="spellEnd"/>
    </w:p>
    <w:p w14:paraId="320BA918" w14:textId="546D6AEC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tripDays</w:t>
      </w:r>
      <w:proofErr w:type="spellEnd"/>
    </w:p>
    <w:p w14:paraId="25D52FC5" w14:textId="194CD713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r>
        <w:rPr>
          <w:lang w:val="es-ES"/>
        </w:rPr>
        <w:t>short</w:t>
      </w:r>
    </w:p>
    <w:p w14:paraId="471C3021" w14:textId="12768F5F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flights</w:t>
      </w:r>
      <w:proofErr w:type="spellEnd"/>
    </w:p>
    <w:p w14:paraId="7270DAA8" w14:textId="2C8651D1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&lt;Flight&gt;</w:t>
      </w:r>
    </w:p>
    <w:p w14:paraId="2E247114" w14:textId="02CF57CA" w:rsidR="00090585" w:rsidRDefault="00090585" w:rsidP="00090585">
      <w:pPr>
        <w:pStyle w:val="Prrafodelista"/>
        <w:numPr>
          <w:ilvl w:val="1"/>
          <w:numId w:val="36"/>
        </w:numPr>
        <w:rPr>
          <w:lang w:val="es-ES"/>
        </w:rPr>
      </w:pPr>
      <w:proofErr w:type="spellStart"/>
      <w:r>
        <w:rPr>
          <w:lang w:val="es-ES"/>
        </w:rPr>
        <w:t>citiesVisited</w:t>
      </w:r>
      <w:proofErr w:type="spellEnd"/>
    </w:p>
    <w:p w14:paraId="67677FA0" w14:textId="79DCA698" w:rsidR="00090585" w:rsidRDefault="00090585" w:rsidP="00090585">
      <w:pPr>
        <w:pStyle w:val="Prrafodelista"/>
        <w:numPr>
          <w:ilvl w:val="2"/>
          <w:numId w:val="36"/>
        </w:numPr>
        <w:rPr>
          <w:lang w:val="es-ES"/>
        </w:rPr>
      </w:pPr>
      <w:proofErr w:type="spellStart"/>
      <w:r>
        <w:rPr>
          <w:lang w:val="es-ES"/>
        </w:rPr>
        <w:t>List</w:t>
      </w:r>
      <w:proofErr w:type="spellEnd"/>
      <w:r>
        <w:rPr>
          <w:lang w:val="es-ES"/>
        </w:rPr>
        <w:t>&lt;City&gt;</w:t>
      </w:r>
    </w:p>
    <w:p w14:paraId="3B49E474" w14:textId="3114A031" w:rsidR="00401D1D" w:rsidRDefault="00401D1D" w:rsidP="00401D1D">
      <w:pPr>
        <w:rPr>
          <w:lang w:val="es-ES"/>
        </w:rPr>
      </w:pPr>
    </w:p>
    <w:p w14:paraId="7F5255C2" w14:textId="14B0EB24" w:rsidR="008C6932" w:rsidRDefault="008C6932" w:rsidP="00401D1D">
      <w:pPr>
        <w:rPr>
          <w:lang w:val="es-ES"/>
        </w:rPr>
      </w:pPr>
    </w:p>
    <w:p w14:paraId="62397AB3" w14:textId="52250ED3" w:rsidR="008C6932" w:rsidRDefault="008C6932">
      <w:pPr>
        <w:spacing w:before="0" w:after="0"/>
        <w:rPr>
          <w:lang w:val="es-ES"/>
        </w:rPr>
      </w:pPr>
      <w:r>
        <w:rPr>
          <w:lang w:val="es-ES"/>
        </w:rPr>
        <w:br w:type="page"/>
      </w:r>
    </w:p>
    <w:p w14:paraId="4FDE61CB" w14:textId="14B31963" w:rsidR="00E55E3B" w:rsidRDefault="00E55E3B" w:rsidP="00E55E3B">
      <w:pPr>
        <w:pStyle w:val="Ttulo3"/>
        <w:rPr>
          <w:lang w:val="es-ES"/>
        </w:rPr>
      </w:pPr>
      <w:bookmarkStart w:id="32" w:name="_Toc126781960"/>
      <w:r>
        <w:rPr>
          <w:lang w:val="es-ES"/>
        </w:rPr>
        <w:lastRenderedPageBreak/>
        <w:t xml:space="preserve">Clases </w:t>
      </w:r>
      <w:proofErr w:type="spellStart"/>
      <w:r>
        <w:rPr>
          <w:lang w:val="es-ES"/>
        </w:rPr>
        <w:t>necearias</w:t>
      </w:r>
      <w:bookmarkEnd w:id="32"/>
      <w:proofErr w:type="spellEnd"/>
    </w:p>
    <w:p w14:paraId="7F41BF50" w14:textId="5D4F2C00" w:rsidR="00E55E3B" w:rsidRDefault="00E55E3B" w:rsidP="00E55E3B">
      <w:pPr>
        <w:rPr>
          <w:lang w:val="es-ES"/>
        </w:rPr>
      </w:pPr>
      <w:r>
        <w:rPr>
          <w:lang w:val="es-ES"/>
        </w:rPr>
        <w:t>Primera definición de las clases necesarias divididas por capas</w:t>
      </w:r>
    </w:p>
    <w:p w14:paraId="4157E99F" w14:textId="76C151AE" w:rsidR="00E55E3B" w:rsidRDefault="00E55E3B" w:rsidP="00E55E3B">
      <w:pPr>
        <w:pStyle w:val="Ttulo4"/>
      </w:pPr>
      <w:r>
        <w:t>Capa MODEL</w:t>
      </w:r>
    </w:p>
    <w:p w14:paraId="063FE404" w14:textId="282619C6" w:rsidR="00B56E9F" w:rsidRDefault="00B56E9F" w:rsidP="00E55E3B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ESTRUCUTRA DE DATOS</w:t>
      </w:r>
    </w:p>
    <w:p w14:paraId="4582AF5C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AirTrip</w:t>
      </w:r>
      <w:proofErr w:type="spellEnd"/>
    </w:p>
    <w:p w14:paraId="42F2952D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Citiy</w:t>
      </w:r>
      <w:proofErr w:type="spellEnd"/>
    </w:p>
    <w:p w14:paraId="073555C8" w14:textId="7777777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r>
        <w:rPr>
          <w:lang w:val="es-ES"/>
        </w:rPr>
        <w:t xml:space="preserve">Flight </w:t>
      </w:r>
    </w:p>
    <w:p w14:paraId="58B78E54" w14:textId="744E9EF7" w:rsidR="002A3A05" w:rsidRDefault="008269F8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LandTrip</w:t>
      </w:r>
      <w:proofErr w:type="spellEnd"/>
    </w:p>
    <w:p w14:paraId="502937E0" w14:textId="56C1EE80" w:rsidR="008269F8" w:rsidRPr="00F61C2E" w:rsidRDefault="008269F8" w:rsidP="00542D84">
      <w:pPr>
        <w:pStyle w:val="Prrafodelista"/>
        <w:numPr>
          <w:ilvl w:val="1"/>
          <w:numId w:val="37"/>
        </w:numPr>
        <w:rPr>
          <w:lang w:val="es-ES"/>
        </w:rPr>
      </w:pPr>
      <w:r w:rsidRPr="00F61C2E">
        <w:rPr>
          <w:lang w:val="es-ES"/>
        </w:rPr>
        <w:t>Hotel</w:t>
      </w:r>
    </w:p>
    <w:p w14:paraId="0FFBE648" w14:textId="4C4427D7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6DB93FF0" w14:textId="418655CE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Esta clase se encargará de controlar la parte de búsqueda de viajes con el nombre de la ciudad que haya introducido el usuario.</w:t>
      </w:r>
    </w:p>
    <w:p w14:paraId="5996A297" w14:textId="533010F7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necesarios son</w:t>
      </w:r>
    </w:p>
    <w:p w14:paraId="4679F3F2" w14:textId="0C6E936B" w:rsidR="00122284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with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name</w:t>
      </w:r>
      <w:proofErr w:type="spellEnd"/>
    </w:p>
    <w:p w14:paraId="091A1CD5" w14:textId="0FCCF3FF" w:rsidR="00F61C2E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trips</w:t>
      </w:r>
      <w:proofErr w:type="spellEnd"/>
    </w:p>
    <w:p w14:paraId="0A484B0F" w14:textId="07D33143" w:rsidR="00F61C2E" w:rsidRDefault="00F61C2E" w:rsidP="00122284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Get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trips</w:t>
      </w:r>
      <w:proofErr w:type="spellEnd"/>
    </w:p>
    <w:p w14:paraId="0C185796" w14:textId="67C45606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ConfigCls</w:t>
      </w:r>
      <w:proofErr w:type="spellEnd"/>
    </w:p>
    <w:p w14:paraId="13DEC7FD" w14:textId="0BD4C074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En esta clase, se encargará de la gestión de añadir elementos a las diferentes tablas.</w:t>
      </w:r>
    </w:p>
    <w:p w14:paraId="72250210" w14:textId="6E8D8267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necesarios en la clase son…</w:t>
      </w:r>
    </w:p>
    <w:p w14:paraId="17D1D425" w14:textId="6DA980E1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City</w:t>
      </w:r>
    </w:p>
    <w:p w14:paraId="1AC236AB" w14:textId="5CCCAF87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Hotel</w:t>
      </w:r>
    </w:p>
    <w:p w14:paraId="3376C7CD" w14:textId="78C7B25B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Flight</w:t>
      </w:r>
    </w:p>
    <w:p w14:paraId="20123403" w14:textId="2FC6A809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Air </w:t>
      </w:r>
      <w:proofErr w:type="spellStart"/>
      <w:r>
        <w:rPr>
          <w:lang w:val="es-ES"/>
        </w:rPr>
        <w:t>Trip</w:t>
      </w:r>
      <w:proofErr w:type="spellEnd"/>
    </w:p>
    <w:p w14:paraId="00D0642F" w14:textId="3118C60B" w:rsidR="00F61C2E" w:rsidRPr="00F61C2E" w:rsidRDefault="00F61C2E" w:rsidP="00F4033F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 w:rsidRPr="00F61C2E">
        <w:rPr>
          <w:lang w:val="es-ES"/>
        </w:rPr>
        <w:t>Add</w:t>
      </w:r>
      <w:proofErr w:type="spellEnd"/>
      <w:r w:rsidRPr="00F61C2E">
        <w:rPr>
          <w:lang w:val="es-ES"/>
        </w:rPr>
        <w:t xml:space="preserve"> </w:t>
      </w:r>
      <w:proofErr w:type="spellStart"/>
      <w:r w:rsidRPr="00F61C2E">
        <w:rPr>
          <w:lang w:val="es-ES"/>
        </w:rPr>
        <w:t>Land</w:t>
      </w:r>
      <w:proofErr w:type="spellEnd"/>
      <w:r w:rsidRPr="00F61C2E">
        <w:rPr>
          <w:lang w:val="es-ES"/>
        </w:rPr>
        <w:t xml:space="preserve"> </w:t>
      </w:r>
      <w:proofErr w:type="spellStart"/>
      <w:r w:rsidRPr="00F61C2E">
        <w:rPr>
          <w:lang w:val="es-ES"/>
        </w:rPr>
        <w:t>Trip</w:t>
      </w:r>
      <w:proofErr w:type="spellEnd"/>
    </w:p>
    <w:p w14:paraId="4DBF46F6" w14:textId="0CEEF513" w:rsidR="008269F8" w:rsidRDefault="00F61C2E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Tools</w:t>
      </w:r>
      <w:r w:rsidR="008269F8">
        <w:rPr>
          <w:lang w:val="es-ES"/>
        </w:rPr>
        <w:t>Cls</w:t>
      </w:r>
      <w:proofErr w:type="spellEnd"/>
    </w:p>
    <w:p w14:paraId="5DACE117" w14:textId="422362F3" w:rsidR="00F61C2E" w:rsidRDefault="00F61C2E" w:rsidP="00F61C2E">
      <w:pPr>
        <w:pStyle w:val="Prrafodelista"/>
        <w:rPr>
          <w:lang w:val="es-ES"/>
        </w:rPr>
      </w:pPr>
      <w:r>
        <w:rPr>
          <w:lang w:val="es-ES"/>
        </w:rPr>
        <w:t>Los métodos que puedan ser utilizados en más de una clase</w:t>
      </w:r>
    </w:p>
    <w:p w14:paraId="2787B56F" w14:textId="03B08EED" w:rsidR="00F61C2E" w:rsidRDefault="00F61C2E" w:rsidP="00F61C2E">
      <w:pPr>
        <w:pStyle w:val="Prrafodelista"/>
        <w:numPr>
          <w:ilvl w:val="1"/>
          <w:numId w:val="37"/>
        </w:numPr>
        <w:rPr>
          <w:lang w:val="es-ES"/>
        </w:rPr>
      </w:pPr>
      <w:proofErr w:type="spellStart"/>
      <w:r>
        <w:rPr>
          <w:lang w:val="es-ES"/>
        </w:rPr>
        <w:t>Check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city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exist</w:t>
      </w:r>
      <w:proofErr w:type="spellEnd"/>
    </w:p>
    <w:p w14:paraId="71677087" w14:textId="695BB82C" w:rsidR="00E55E3B" w:rsidRDefault="00E55E3B" w:rsidP="00E55E3B">
      <w:pPr>
        <w:pStyle w:val="Prrafodelista"/>
        <w:numPr>
          <w:ilvl w:val="0"/>
          <w:numId w:val="37"/>
        </w:numPr>
        <w:rPr>
          <w:lang w:val="es-ES"/>
        </w:rPr>
      </w:pPr>
      <w:r>
        <w:rPr>
          <w:lang w:val="es-ES"/>
        </w:rPr>
        <w:t>SDF</w:t>
      </w:r>
    </w:p>
    <w:p w14:paraId="7EB56EFC" w14:textId="77777777" w:rsidR="00F61C2E" w:rsidRPr="00F61C2E" w:rsidRDefault="00F61C2E" w:rsidP="00F61C2E">
      <w:pPr>
        <w:rPr>
          <w:lang w:val="es-ES"/>
        </w:rPr>
      </w:pPr>
    </w:p>
    <w:p w14:paraId="6403BEFA" w14:textId="2854CFAC" w:rsidR="00E55E3B" w:rsidRDefault="00E55E3B" w:rsidP="00E55E3B">
      <w:pPr>
        <w:pStyle w:val="Ttulo4"/>
      </w:pPr>
      <w:r>
        <w:t>Capa VIEW</w:t>
      </w:r>
    </w:p>
    <w:p w14:paraId="3F30BF8D" w14:textId="6DF44840" w:rsidR="002A3A05" w:rsidRPr="008269F8" w:rsidRDefault="008269F8" w:rsidP="008269F8">
      <w:pPr>
        <w:rPr>
          <w:lang w:val="es-ES"/>
        </w:rPr>
      </w:pPr>
      <w:r>
        <w:rPr>
          <w:lang w:val="es-ES"/>
        </w:rPr>
        <w:t xml:space="preserve">La VIEW tendrá </w:t>
      </w:r>
    </w:p>
    <w:p w14:paraId="4A0F3456" w14:textId="5AA6B82F" w:rsidR="00EE72B1" w:rsidRDefault="00EE72B1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Main</w:t>
      </w:r>
      <w:proofErr w:type="spellEnd"/>
    </w:p>
    <w:p w14:paraId="0C887785" w14:textId="38EBD320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6A5DD85E" w14:textId="77777777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ConfigCls</w:t>
      </w:r>
      <w:proofErr w:type="spellEnd"/>
    </w:p>
    <w:p w14:paraId="2D42910D" w14:textId="77777777" w:rsidR="0029402F" w:rsidRDefault="0029402F" w:rsidP="0029402F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OthersCls</w:t>
      </w:r>
      <w:proofErr w:type="spellEnd"/>
    </w:p>
    <w:p w14:paraId="2128E111" w14:textId="05E50ACD" w:rsidR="0029402F" w:rsidRDefault="0029402F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6FCD4BDF" w14:textId="6998C1FB" w:rsidR="0029402F" w:rsidRDefault="0029402F" w:rsidP="0029402F">
      <w:pPr>
        <w:rPr>
          <w:lang w:val="es-ES"/>
        </w:rPr>
      </w:pPr>
    </w:p>
    <w:p w14:paraId="2456B478" w14:textId="77777777" w:rsidR="0029402F" w:rsidRPr="0029402F" w:rsidRDefault="0029402F" w:rsidP="0029402F">
      <w:pPr>
        <w:rPr>
          <w:lang w:val="es-ES"/>
        </w:rPr>
      </w:pPr>
    </w:p>
    <w:p w14:paraId="7A4D8DE3" w14:textId="6BFA6C71" w:rsidR="00E55E3B" w:rsidRDefault="00E55E3B" w:rsidP="00E55E3B">
      <w:pPr>
        <w:pStyle w:val="Ttulo4"/>
      </w:pPr>
      <w:r>
        <w:t>Capa CONTROL</w:t>
      </w:r>
    </w:p>
    <w:p w14:paraId="3F80701B" w14:textId="331F6FE1" w:rsidR="002A3A05" w:rsidRPr="002A3A05" w:rsidRDefault="002A3A05" w:rsidP="002A3A05">
      <w:pPr>
        <w:rPr>
          <w:lang w:val="es-ES"/>
        </w:rPr>
      </w:pPr>
      <w:r>
        <w:rPr>
          <w:lang w:val="es-ES"/>
        </w:rPr>
        <w:t>Habrá una clase para cada una de las diferentes partes</w:t>
      </w:r>
      <w:r w:rsidR="008269F8">
        <w:rPr>
          <w:lang w:val="es-ES"/>
        </w:rPr>
        <w:t xml:space="preserve"> que se ha dividido el programa</w:t>
      </w:r>
    </w:p>
    <w:p w14:paraId="54798280" w14:textId="5A645BA6" w:rsidR="002A3A05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SearchCls</w:t>
      </w:r>
      <w:proofErr w:type="spellEnd"/>
    </w:p>
    <w:p w14:paraId="31CD3028" w14:textId="757C1386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ConfigCls</w:t>
      </w:r>
      <w:proofErr w:type="spellEnd"/>
    </w:p>
    <w:p w14:paraId="3405F0DE" w14:textId="7624EBEC" w:rsidR="008269F8" w:rsidRDefault="008269F8" w:rsidP="00E55E3B">
      <w:pPr>
        <w:pStyle w:val="Prrafodelista"/>
        <w:numPr>
          <w:ilvl w:val="0"/>
          <w:numId w:val="37"/>
        </w:numPr>
        <w:rPr>
          <w:lang w:val="es-ES"/>
        </w:rPr>
      </w:pPr>
      <w:proofErr w:type="spellStart"/>
      <w:r>
        <w:rPr>
          <w:lang w:val="es-ES"/>
        </w:rPr>
        <w:t>OthersCls</w:t>
      </w:r>
      <w:proofErr w:type="spellEnd"/>
    </w:p>
    <w:p w14:paraId="011F2B1B" w14:textId="4C9A8D33" w:rsidR="00E55E3B" w:rsidRPr="00E55E3B" w:rsidRDefault="00E55E3B" w:rsidP="00E55E3B">
      <w:pPr>
        <w:pStyle w:val="Prrafodelista"/>
        <w:numPr>
          <w:ilvl w:val="0"/>
          <w:numId w:val="37"/>
        </w:numPr>
        <w:rPr>
          <w:lang w:val="es-ES"/>
        </w:rPr>
      </w:pPr>
    </w:p>
    <w:p w14:paraId="766C9439" w14:textId="77777777" w:rsidR="00EE72B1" w:rsidRDefault="00EE72B1" w:rsidP="00E55E3B">
      <w:pPr>
        <w:rPr>
          <w:lang w:val="es-ES"/>
        </w:rPr>
      </w:pPr>
    </w:p>
    <w:p w14:paraId="478D2890" w14:textId="65AE9A91" w:rsidR="00E55E3B" w:rsidRDefault="00EE72B1" w:rsidP="00EE72B1">
      <w:pPr>
        <w:pStyle w:val="Ttulo4"/>
      </w:pPr>
      <w:r>
        <w:t>Capa simulación BBDD</w:t>
      </w:r>
    </w:p>
    <w:p w14:paraId="3826BAB9" w14:textId="7E9D754C" w:rsidR="00122284" w:rsidRDefault="00122284" w:rsidP="00E55E3B">
      <w:pPr>
        <w:rPr>
          <w:lang w:val="es-ES"/>
        </w:rPr>
      </w:pPr>
      <w:proofErr w:type="gramStart"/>
      <w:r>
        <w:rPr>
          <w:lang w:val="es-ES"/>
        </w:rPr>
        <w:t>A</w:t>
      </w:r>
      <w:proofErr w:type="gramEnd"/>
      <w:r>
        <w:rPr>
          <w:lang w:val="es-ES"/>
        </w:rPr>
        <w:t xml:space="preserve"> tener en cuenta…</w:t>
      </w:r>
    </w:p>
    <w:p w14:paraId="79A9EF00" w14:textId="124F5D5A" w:rsidR="00122284" w:rsidRDefault="00122284" w:rsidP="00122284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>Clases que simulan las tablas de la BBDD.</w:t>
      </w:r>
    </w:p>
    <w:p w14:paraId="09BD0AC8" w14:textId="26153DA0" w:rsidR="00122284" w:rsidRDefault="00122284" w:rsidP="00122284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Los atributos de cada clase serán </w:t>
      </w:r>
      <w:proofErr w:type="spellStart"/>
      <w:r>
        <w:rPr>
          <w:lang w:val="es-ES"/>
        </w:rPr>
        <w:t>Arrays</w:t>
      </w:r>
      <w:proofErr w:type="spellEnd"/>
      <w:r>
        <w:rPr>
          <w:lang w:val="es-ES"/>
        </w:rPr>
        <w:t xml:space="preserve"> de los datos definidos en BBDD.</w:t>
      </w:r>
    </w:p>
    <w:p w14:paraId="17E9EBBC" w14:textId="0DB9883D" w:rsidR="00122284" w:rsidRDefault="00122284" w:rsidP="00122284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Las clases serán </w:t>
      </w:r>
      <w:proofErr w:type="spellStart"/>
      <w:r>
        <w:rPr>
          <w:lang w:val="es-ES"/>
        </w:rPr>
        <w:t>static</w:t>
      </w:r>
      <w:proofErr w:type="spellEnd"/>
    </w:p>
    <w:p w14:paraId="21AC50B9" w14:textId="5D38FC40" w:rsidR="00027B88" w:rsidRPr="00122284" w:rsidRDefault="00027B88" w:rsidP="00122284">
      <w:pPr>
        <w:pStyle w:val="Prrafodelista"/>
        <w:numPr>
          <w:ilvl w:val="0"/>
          <w:numId w:val="39"/>
        </w:numPr>
        <w:rPr>
          <w:lang w:val="es-ES"/>
        </w:rPr>
      </w:pPr>
      <w:r>
        <w:rPr>
          <w:lang w:val="es-ES"/>
        </w:rPr>
        <w:t xml:space="preserve">Tendremos una clase que representará el gestor </w:t>
      </w:r>
    </w:p>
    <w:p w14:paraId="14A9BADA" w14:textId="4E7203DA" w:rsidR="00122284" w:rsidRDefault="00122284" w:rsidP="00E55E3B">
      <w:pPr>
        <w:rPr>
          <w:lang w:val="es-ES"/>
        </w:rPr>
      </w:pPr>
    </w:p>
    <w:p w14:paraId="070AA70D" w14:textId="2F97E186" w:rsidR="00122284" w:rsidRDefault="00122284" w:rsidP="00E55E3B">
      <w:pPr>
        <w:rPr>
          <w:lang w:val="es-ES"/>
        </w:rPr>
      </w:pPr>
      <w:r>
        <w:rPr>
          <w:lang w:val="es-ES"/>
        </w:rPr>
        <w:t>Clases…</w:t>
      </w:r>
    </w:p>
    <w:p w14:paraId="470B0E11" w14:textId="2C1F2859" w:rsidR="00EE72B1" w:rsidRDefault="00EE72B1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LandTripTableCls</w:t>
      </w:r>
      <w:proofErr w:type="spellEnd"/>
    </w:p>
    <w:p w14:paraId="425BA930" w14:textId="65FCA098" w:rsidR="00EE72B1" w:rsidRDefault="00EE72B1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CitiesLandTripTableCls</w:t>
      </w:r>
      <w:proofErr w:type="spellEnd"/>
    </w:p>
    <w:p w14:paraId="27A9D79D" w14:textId="6FB1F280" w:rsidR="00EE72B1" w:rsidRDefault="00EE72B1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Hotel</w:t>
      </w:r>
      <w:r w:rsidR="00122284">
        <w:rPr>
          <w:lang w:val="es-ES"/>
        </w:rPr>
        <w:t>sTableCls</w:t>
      </w:r>
      <w:proofErr w:type="spellEnd"/>
    </w:p>
    <w:p w14:paraId="18B10539" w14:textId="468285C6" w:rsidR="00122284" w:rsidRDefault="00122284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AIrTripTableCls</w:t>
      </w:r>
      <w:proofErr w:type="spellEnd"/>
    </w:p>
    <w:p w14:paraId="2147FFF9" w14:textId="0DEE8E1D" w:rsidR="00EE72B1" w:rsidRDefault="00122284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CitiesAirTripTableCls</w:t>
      </w:r>
      <w:proofErr w:type="spellEnd"/>
    </w:p>
    <w:p w14:paraId="13CE99EC" w14:textId="30A0F1B1" w:rsidR="00122284" w:rsidRDefault="00122284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CitiesTableCls</w:t>
      </w:r>
      <w:proofErr w:type="spellEnd"/>
    </w:p>
    <w:p w14:paraId="0B005B12" w14:textId="28E2442E" w:rsidR="00EE72B1" w:rsidRPr="00EE72B1" w:rsidRDefault="00EE72B1" w:rsidP="00EE72B1">
      <w:pPr>
        <w:pStyle w:val="Prrafodelista"/>
        <w:numPr>
          <w:ilvl w:val="0"/>
          <w:numId w:val="38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72C8CE4B" w14:textId="1C9F19AC" w:rsidR="00EE72B1" w:rsidRDefault="00EE72B1" w:rsidP="00E55E3B">
      <w:pPr>
        <w:rPr>
          <w:lang w:val="es-ES"/>
        </w:rPr>
      </w:pPr>
    </w:p>
    <w:p w14:paraId="1EA889DE" w14:textId="77777777" w:rsidR="00EE72B1" w:rsidRPr="00E55E3B" w:rsidRDefault="00EE72B1" w:rsidP="00E55E3B">
      <w:pPr>
        <w:rPr>
          <w:lang w:val="es-ES"/>
        </w:rPr>
      </w:pPr>
    </w:p>
    <w:p w14:paraId="2B5003A3" w14:textId="77777777" w:rsidR="00E55E3B" w:rsidRDefault="00E55E3B" w:rsidP="001237D8">
      <w:pPr>
        <w:rPr>
          <w:lang w:val="es-ES"/>
        </w:rPr>
      </w:pPr>
    </w:p>
    <w:p w14:paraId="585233D5" w14:textId="03FF70B6" w:rsidR="00E55E3B" w:rsidRDefault="00E55E3B" w:rsidP="00E55E3B">
      <w:pPr>
        <w:pStyle w:val="Ttulo3"/>
        <w:rPr>
          <w:lang w:val="es-ES"/>
        </w:rPr>
      </w:pPr>
      <w:bookmarkStart w:id="33" w:name="_Toc126781961"/>
      <w:r>
        <w:rPr>
          <w:lang w:val="es-ES"/>
        </w:rPr>
        <w:t>Esquemas</w:t>
      </w:r>
      <w:bookmarkEnd w:id="33"/>
    </w:p>
    <w:p w14:paraId="7993961C" w14:textId="77777777" w:rsidR="00E55E3B" w:rsidRPr="00E55E3B" w:rsidRDefault="00E55E3B" w:rsidP="00E55E3B">
      <w:pPr>
        <w:rPr>
          <w:lang w:val="es-ES"/>
        </w:rPr>
      </w:pPr>
    </w:p>
    <w:p w14:paraId="75AFA61C" w14:textId="6D82F1DD" w:rsidR="00E55E3B" w:rsidRDefault="00E55E3B" w:rsidP="001237D8">
      <w:pPr>
        <w:rPr>
          <w:lang w:val="es-ES"/>
        </w:rPr>
      </w:pPr>
    </w:p>
    <w:p w14:paraId="5385AC50" w14:textId="4A304ACF" w:rsidR="008D7AE0" w:rsidRDefault="008D7AE0" w:rsidP="001237D8">
      <w:pPr>
        <w:rPr>
          <w:lang w:val="es-ES"/>
        </w:rPr>
      </w:pPr>
    </w:p>
    <w:p w14:paraId="39B2C78F" w14:textId="1A9E830E" w:rsidR="008D7AE0" w:rsidRDefault="008D7AE0" w:rsidP="001237D8">
      <w:pPr>
        <w:rPr>
          <w:lang w:val="es-ES"/>
        </w:rPr>
      </w:pPr>
    </w:p>
    <w:p w14:paraId="304BD4CA" w14:textId="77777777" w:rsidR="00744C01" w:rsidRPr="00744C01" w:rsidRDefault="00744C01" w:rsidP="00744C01">
      <w:pPr>
        <w:rPr>
          <w:lang w:val="es-ES"/>
        </w:rPr>
      </w:pPr>
    </w:p>
    <w:p w14:paraId="0A98E59B" w14:textId="12D298B5" w:rsidR="00744C01" w:rsidRDefault="00744C01" w:rsidP="00744C01">
      <w:pPr>
        <w:pStyle w:val="Ttulo2"/>
        <w:rPr>
          <w:lang w:val="es-ES"/>
        </w:rPr>
      </w:pPr>
      <w:bookmarkStart w:id="34" w:name="_Toc126781962"/>
      <w:r>
        <w:rPr>
          <w:lang w:val="es-ES"/>
        </w:rPr>
        <w:t>Temas para hacer</w:t>
      </w:r>
      <w:bookmarkEnd w:id="34"/>
    </w:p>
    <w:p w14:paraId="4A81A692" w14:textId="7C2BB04C" w:rsidR="000C0041" w:rsidRDefault="000C0041" w:rsidP="00744C01">
      <w:pPr>
        <w:pStyle w:val="Prrafodelista"/>
        <w:numPr>
          <w:ilvl w:val="0"/>
          <w:numId w:val="44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flight</w:t>
      </w:r>
      <w:proofErr w:type="spellEnd"/>
    </w:p>
    <w:p w14:paraId="0051C53F" w14:textId="61364A27" w:rsidR="00D85F9C" w:rsidRDefault="00D85F9C" w:rsidP="000C0041">
      <w:pPr>
        <w:pStyle w:val="Prrafodelista"/>
        <w:numPr>
          <w:ilvl w:val="1"/>
          <w:numId w:val="44"/>
        </w:numPr>
        <w:rPr>
          <w:lang w:val="es-ES"/>
        </w:rPr>
      </w:pPr>
      <w:r>
        <w:rPr>
          <w:lang w:val="es-ES"/>
        </w:rPr>
        <w:t xml:space="preserve">SI es </w:t>
      </w:r>
      <w:proofErr w:type="spellStart"/>
      <w:r>
        <w:rPr>
          <w:lang w:val="es-ES"/>
        </w:rPr>
        <w:t>polsa</w:t>
      </w:r>
      <w:proofErr w:type="spellEnd"/>
      <w:r>
        <w:rPr>
          <w:lang w:val="es-ES"/>
        </w:rPr>
        <w:t xml:space="preserve"> 0, no mostrar </w:t>
      </w:r>
      <w:proofErr w:type="spellStart"/>
      <w:r>
        <w:rPr>
          <w:lang w:val="es-ES"/>
        </w:rPr>
        <w:t>missatge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piolsar</w:t>
      </w:r>
      <w:proofErr w:type="spellEnd"/>
      <w:r>
        <w:rPr>
          <w:lang w:val="es-ES"/>
        </w:rPr>
        <w:t xml:space="preserve"> tecla</w:t>
      </w:r>
    </w:p>
    <w:p w14:paraId="58C8FAB5" w14:textId="4B4DBCD3" w:rsidR="000C0041" w:rsidRDefault="000C0041" w:rsidP="000C0041">
      <w:pPr>
        <w:pStyle w:val="Prrafodelista"/>
        <w:numPr>
          <w:ilvl w:val="1"/>
          <w:numId w:val="4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4876DB94" w14:textId="02B0F9F4" w:rsidR="00744C01" w:rsidRDefault="00744C01" w:rsidP="00744C01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>Si no se encuentran resultados texto indicándolo</w:t>
      </w:r>
    </w:p>
    <w:p w14:paraId="1351C771" w14:textId="7DB354FE" w:rsidR="00744C01" w:rsidRDefault="00744C01" w:rsidP="00744C01">
      <w:pPr>
        <w:pStyle w:val="Prrafodelista"/>
        <w:numPr>
          <w:ilvl w:val="0"/>
          <w:numId w:val="44"/>
        </w:numPr>
        <w:rPr>
          <w:lang w:val="es-ES"/>
        </w:rPr>
      </w:pPr>
      <w:r>
        <w:rPr>
          <w:lang w:val="es-ES"/>
        </w:rPr>
        <w:t xml:space="preserve">Al cambiar de lenguaje </w:t>
      </w:r>
      <w:proofErr w:type="gramStart"/>
      <w:r>
        <w:rPr>
          <w:lang w:val="es-ES"/>
        </w:rPr>
        <w:t>indicar</w:t>
      </w:r>
      <w:proofErr w:type="gramEnd"/>
      <w:r>
        <w:rPr>
          <w:lang w:val="es-ES"/>
        </w:rPr>
        <w:t xml:space="preserve"> que se ha realizado con éxito</w:t>
      </w:r>
    </w:p>
    <w:p w14:paraId="37447B6C" w14:textId="3A53DB10" w:rsidR="00744C01" w:rsidRPr="00744C01" w:rsidRDefault="00744C01" w:rsidP="00744C01">
      <w:pPr>
        <w:pStyle w:val="Prrafodelista"/>
        <w:numPr>
          <w:ilvl w:val="0"/>
          <w:numId w:val="44"/>
        </w:numPr>
        <w:rPr>
          <w:lang w:val="es-ES"/>
        </w:rPr>
      </w:pPr>
      <w:proofErr w:type="spellStart"/>
      <w:r>
        <w:rPr>
          <w:lang w:val="es-ES"/>
        </w:rPr>
        <w:t>sdf</w:t>
      </w:r>
      <w:proofErr w:type="spellEnd"/>
    </w:p>
    <w:p w14:paraId="4E167C36" w14:textId="6DF2AC80" w:rsidR="008D7AE0" w:rsidRDefault="008D7AE0" w:rsidP="008D7AE0">
      <w:pPr>
        <w:pStyle w:val="Ttulo1"/>
        <w:rPr>
          <w:lang w:val="es-ES"/>
        </w:rPr>
      </w:pPr>
      <w:bookmarkStart w:id="35" w:name="_Toc126781963"/>
      <w:r>
        <w:rPr>
          <w:lang w:val="es-ES"/>
        </w:rPr>
        <w:lastRenderedPageBreak/>
        <w:t>Temp</w:t>
      </w:r>
      <w:bookmarkEnd w:id="35"/>
    </w:p>
    <w:p w14:paraId="5DC6D49A" w14:textId="77777777" w:rsidR="00EB01BF" w:rsidRDefault="00EB01BF" w:rsidP="009511A2">
      <w:pPr>
        <w:rPr>
          <w:lang w:val="es-ES"/>
        </w:rPr>
      </w:pPr>
    </w:p>
    <w:sectPr w:rsidR="00EB01BF" w:rsidSect="00CC68D4">
      <w:footerReference w:type="even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2481C" w14:textId="77777777" w:rsidR="00EA2575" w:rsidRDefault="00EA2575">
      <w:r>
        <w:separator/>
      </w:r>
    </w:p>
  </w:endnote>
  <w:endnote w:type="continuationSeparator" w:id="0">
    <w:p w14:paraId="3026C545" w14:textId="77777777" w:rsidR="00EA2575" w:rsidRDefault="00EA2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D2CE" w14:textId="77777777" w:rsidR="007B27EC" w:rsidRDefault="007B27EC" w:rsidP="004201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0718DB" w14:textId="77777777" w:rsidR="007B27EC" w:rsidRDefault="007B27EC" w:rsidP="0042012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CCF59" w14:textId="77777777" w:rsidR="007B27EC" w:rsidRDefault="007B27EC" w:rsidP="0042012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C68D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73B2CFF" w14:textId="77777777" w:rsidR="007B27EC" w:rsidRDefault="007B27EC" w:rsidP="0042012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F34D5" w14:textId="77777777" w:rsidR="00EA2575" w:rsidRDefault="00EA2575">
      <w:r>
        <w:separator/>
      </w:r>
    </w:p>
  </w:footnote>
  <w:footnote w:type="continuationSeparator" w:id="0">
    <w:p w14:paraId="6CCD707B" w14:textId="77777777" w:rsidR="00EA2575" w:rsidRDefault="00EA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3DD"/>
    <w:multiLevelType w:val="hybridMultilevel"/>
    <w:tmpl w:val="D92C1E52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6450F"/>
    <w:multiLevelType w:val="hybridMultilevel"/>
    <w:tmpl w:val="E68620B6"/>
    <w:lvl w:ilvl="0" w:tplc="933CD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BBE00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5000"/>
      </w:rPr>
    </w:lvl>
    <w:lvl w:ilvl="2" w:tplc="25DCE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6936D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FE5000"/>
      </w:rPr>
    </w:lvl>
    <w:lvl w:ilvl="4" w:tplc="75E096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FE5000"/>
      </w:rPr>
    </w:lvl>
    <w:lvl w:ilvl="5" w:tplc="349C9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E5000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05D42"/>
    <w:multiLevelType w:val="multilevel"/>
    <w:tmpl w:val="5BBCB7F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  <w:color w:val="FE5000"/>
      </w:rPr>
    </w:lvl>
  </w:abstractNum>
  <w:abstractNum w:abstractNumId="3" w15:restartNumberingAfterBreak="0">
    <w:nsid w:val="1E0A0D0E"/>
    <w:multiLevelType w:val="hybridMultilevel"/>
    <w:tmpl w:val="CCC68298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C2153"/>
    <w:multiLevelType w:val="hybridMultilevel"/>
    <w:tmpl w:val="612AE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575"/>
    <w:multiLevelType w:val="hybridMultilevel"/>
    <w:tmpl w:val="06240A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12741"/>
    <w:multiLevelType w:val="hybridMultilevel"/>
    <w:tmpl w:val="4E3EF9D6"/>
    <w:lvl w:ilvl="0" w:tplc="CA8029C8"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03ACA"/>
    <w:multiLevelType w:val="hybridMultilevel"/>
    <w:tmpl w:val="4A76FAB2"/>
    <w:lvl w:ilvl="0" w:tplc="C6E28918">
      <w:start w:val="1"/>
      <w:numFmt w:val="decimal"/>
      <w:lvlText w:val="%1)"/>
      <w:lvlJc w:val="left"/>
      <w:pPr>
        <w:ind w:left="144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834988"/>
    <w:multiLevelType w:val="hybridMultilevel"/>
    <w:tmpl w:val="06240ADC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34411"/>
    <w:multiLevelType w:val="hybridMultilevel"/>
    <w:tmpl w:val="FAECEC14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182474"/>
    <w:multiLevelType w:val="hybridMultilevel"/>
    <w:tmpl w:val="70782F7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B3D8C"/>
    <w:multiLevelType w:val="hybridMultilevel"/>
    <w:tmpl w:val="E772BF0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E3B4F"/>
    <w:multiLevelType w:val="hybridMultilevel"/>
    <w:tmpl w:val="CFD222B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726205"/>
    <w:multiLevelType w:val="hybridMultilevel"/>
    <w:tmpl w:val="66183138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06231D"/>
    <w:multiLevelType w:val="hybridMultilevel"/>
    <w:tmpl w:val="8644705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10796"/>
    <w:multiLevelType w:val="multilevel"/>
    <w:tmpl w:val="5BBCB7F0"/>
    <w:lvl w:ilvl="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851" w:hanging="28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1135" w:hanging="283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1703" w:hanging="283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1987" w:hanging="283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2555" w:hanging="283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2839" w:hanging="283"/>
      </w:pPr>
      <w:rPr>
        <w:rFonts w:ascii="Wingdings" w:hAnsi="Wingdings" w:hint="default"/>
        <w:color w:val="FE5000"/>
      </w:rPr>
    </w:lvl>
  </w:abstractNum>
  <w:abstractNum w:abstractNumId="16" w15:restartNumberingAfterBreak="0">
    <w:nsid w:val="491C6F14"/>
    <w:multiLevelType w:val="hybridMultilevel"/>
    <w:tmpl w:val="5A2E0B6E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63068"/>
    <w:multiLevelType w:val="hybridMultilevel"/>
    <w:tmpl w:val="65A01B4A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E28918">
      <w:start w:val="1"/>
      <w:numFmt w:val="decimal"/>
      <w:lvlText w:val="%3)"/>
      <w:lvlJc w:val="left"/>
      <w:pPr>
        <w:ind w:left="2160" w:hanging="360"/>
      </w:pPr>
      <w:rPr>
        <w:rFonts w:hint="default"/>
        <w:color w:val="FE5000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F574E"/>
    <w:multiLevelType w:val="hybridMultilevel"/>
    <w:tmpl w:val="4922E9EE"/>
    <w:lvl w:ilvl="0" w:tplc="C6E28918">
      <w:start w:val="1"/>
      <w:numFmt w:val="decimal"/>
      <w:lvlText w:val="%1)"/>
      <w:lvlJc w:val="left"/>
      <w:pPr>
        <w:ind w:left="72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D9176A"/>
    <w:multiLevelType w:val="hybridMultilevel"/>
    <w:tmpl w:val="D7C2B386"/>
    <w:lvl w:ilvl="0" w:tplc="61267C40"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A318A"/>
    <w:multiLevelType w:val="hybridMultilevel"/>
    <w:tmpl w:val="845C22D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E5FB3"/>
    <w:multiLevelType w:val="hybridMultilevel"/>
    <w:tmpl w:val="BFA6FDC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B1541"/>
    <w:multiLevelType w:val="hybridMultilevel"/>
    <w:tmpl w:val="E91C9936"/>
    <w:lvl w:ilvl="0" w:tplc="933CD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BBE00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FE5000"/>
      </w:rPr>
    </w:lvl>
    <w:lvl w:ilvl="2" w:tplc="25DCE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A7B16"/>
    <w:multiLevelType w:val="hybridMultilevel"/>
    <w:tmpl w:val="A1FE0236"/>
    <w:lvl w:ilvl="0" w:tplc="C6E28918">
      <w:start w:val="1"/>
      <w:numFmt w:val="decimal"/>
      <w:lvlText w:val="%1)"/>
      <w:lvlJc w:val="left"/>
      <w:pPr>
        <w:ind w:left="144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6054BBE"/>
    <w:multiLevelType w:val="hybridMultilevel"/>
    <w:tmpl w:val="D590862E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80699"/>
    <w:multiLevelType w:val="multilevel"/>
    <w:tmpl w:val="E5BAB1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720" w:hanging="72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834B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5AA942FF"/>
    <w:multiLevelType w:val="hybridMultilevel"/>
    <w:tmpl w:val="5E881140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D3F7DB2"/>
    <w:multiLevelType w:val="hybridMultilevel"/>
    <w:tmpl w:val="1DD62130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0E9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FE5000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2C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FE5000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C164D"/>
    <w:multiLevelType w:val="hybridMultilevel"/>
    <w:tmpl w:val="9242736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054AF1"/>
    <w:multiLevelType w:val="hybridMultilevel"/>
    <w:tmpl w:val="5724714E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643356E6"/>
    <w:multiLevelType w:val="hybridMultilevel"/>
    <w:tmpl w:val="0BA2CBC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C3BB6"/>
    <w:multiLevelType w:val="hybridMultilevel"/>
    <w:tmpl w:val="08B8EE2A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163C3"/>
    <w:multiLevelType w:val="hybridMultilevel"/>
    <w:tmpl w:val="EA12706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B449C2"/>
    <w:multiLevelType w:val="hybridMultilevel"/>
    <w:tmpl w:val="B360E8E4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5791"/>
    <w:multiLevelType w:val="multilevel"/>
    <w:tmpl w:val="12E64000"/>
    <w:lvl w:ilvl="0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  <w:color w:val="FE5000"/>
      </w:rPr>
    </w:lvl>
    <w:lvl w:ilvl="1">
      <w:start w:val="1"/>
      <w:numFmt w:val="bullet"/>
      <w:lvlText w:val="o"/>
      <w:lvlJc w:val="left"/>
      <w:pPr>
        <w:ind w:left="1440" w:hanging="873"/>
      </w:pPr>
      <w:rPr>
        <w:rFonts w:ascii="Courier New" w:hAnsi="Courier New" w:hint="default"/>
        <w:color w:val="FE5000"/>
      </w:rPr>
    </w:lvl>
    <w:lvl w:ilvl="2">
      <w:start w:val="1"/>
      <w:numFmt w:val="bullet"/>
      <w:lvlText w:val=""/>
      <w:lvlJc w:val="left"/>
      <w:pPr>
        <w:ind w:left="2160" w:hanging="1309"/>
      </w:pPr>
      <w:rPr>
        <w:rFonts w:ascii="Wingdings" w:hAnsi="Wingdings" w:hint="default"/>
        <w:color w:val="FE5000"/>
      </w:rPr>
    </w:lvl>
    <w:lvl w:ilvl="3">
      <w:start w:val="1"/>
      <w:numFmt w:val="bullet"/>
      <w:lvlText w:val=""/>
      <w:lvlJc w:val="left"/>
      <w:pPr>
        <w:ind w:left="2880" w:hanging="1746"/>
      </w:pPr>
      <w:rPr>
        <w:rFonts w:ascii="Symbol" w:hAnsi="Symbol" w:hint="default"/>
        <w:color w:val="FE5000"/>
      </w:rPr>
    </w:lvl>
    <w:lvl w:ilvl="4">
      <w:start w:val="1"/>
      <w:numFmt w:val="bullet"/>
      <w:lvlText w:val="o"/>
      <w:lvlJc w:val="left"/>
      <w:pPr>
        <w:ind w:left="3600" w:hanging="2182"/>
      </w:pPr>
      <w:rPr>
        <w:rFonts w:ascii="Courier New" w:hAnsi="Courier New" w:hint="default"/>
        <w:color w:val="FE500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FE500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FE5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E500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FE5000"/>
      </w:rPr>
    </w:lvl>
  </w:abstractNum>
  <w:abstractNum w:abstractNumId="35" w15:restartNumberingAfterBreak="0">
    <w:nsid w:val="6D010BAF"/>
    <w:multiLevelType w:val="hybridMultilevel"/>
    <w:tmpl w:val="7F1838A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24FA0"/>
    <w:multiLevelType w:val="hybridMultilevel"/>
    <w:tmpl w:val="DD1C2A18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1C023CD"/>
    <w:multiLevelType w:val="hybridMultilevel"/>
    <w:tmpl w:val="3EE40E40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987037"/>
    <w:multiLevelType w:val="hybridMultilevel"/>
    <w:tmpl w:val="7C0EC4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C38D8"/>
    <w:multiLevelType w:val="hybridMultilevel"/>
    <w:tmpl w:val="CFD222B0"/>
    <w:lvl w:ilvl="0" w:tplc="C6E28918">
      <w:start w:val="1"/>
      <w:numFmt w:val="decimal"/>
      <w:lvlText w:val="%1)"/>
      <w:lvlJc w:val="left"/>
      <w:pPr>
        <w:ind w:left="180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7A474523"/>
    <w:multiLevelType w:val="hybridMultilevel"/>
    <w:tmpl w:val="FAECEC14"/>
    <w:lvl w:ilvl="0" w:tplc="FFFFFFFF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AFD0E3C"/>
    <w:multiLevelType w:val="hybridMultilevel"/>
    <w:tmpl w:val="9FDC5DAC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101423"/>
    <w:multiLevelType w:val="hybridMultilevel"/>
    <w:tmpl w:val="5724714E"/>
    <w:lvl w:ilvl="0" w:tplc="C6E28918">
      <w:start w:val="1"/>
      <w:numFmt w:val="decimal"/>
      <w:lvlText w:val="%1)"/>
      <w:lvlJc w:val="left"/>
      <w:pPr>
        <w:ind w:left="2160" w:hanging="360"/>
      </w:pPr>
      <w:rPr>
        <w:rFonts w:hint="default"/>
        <w:color w:val="FE5000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ECE6D67"/>
    <w:multiLevelType w:val="hybridMultilevel"/>
    <w:tmpl w:val="8C866526"/>
    <w:lvl w:ilvl="0" w:tplc="25B4B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E5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415002">
    <w:abstractNumId w:val="25"/>
  </w:num>
  <w:num w:numId="2" w16cid:durableId="1511988023">
    <w:abstractNumId w:val="5"/>
  </w:num>
  <w:num w:numId="3" w16cid:durableId="1551111009">
    <w:abstractNumId w:val="30"/>
  </w:num>
  <w:num w:numId="4" w16cid:durableId="446513255">
    <w:abstractNumId w:val="38"/>
  </w:num>
  <w:num w:numId="5" w16cid:durableId="456797514">
    <w:abstractNumId w:val="8"/>
  </w:num>
  <w:num w:numId="6" w16cid:durableId="1099448386">
    <w:abstractNumId w:val="4"/>
  </w:num>
  <w:num w:numId="7" w16cid:durableId="1106002098">
    <w:abstractNumId w:val="1"/>
  </w:num>
  <w:num w:numId="8" w16cid:durableId="1803693679">
    <w:abstractNumId w:val="22"/>
  </w:num>
  <w:num w:numId="9" w16cid:durableId="1948269226">
    <w:abstractNumId w:val="34"/>
  </w:num>
  <w:num w:numId="10" w16cid:durableId="1958020158">
    <w:abstractNumId w:val="15"/>
  </w:num>
  <w:num w:numId="11" w16cid:durableId="384917645">
    <w:abstractNumId w:val="2"/>
  </w:num>
  <w:num w:numId="12" w16cid:durableId="1011953371">
    <w:abstractNumId w:val="25"/>
  </w:num>
  <w:num w:numId="13" w16cid:durableId="1272863521">
    <w:abstractNumId w:val="21"/>
  </w:num>
  <w:num w:numId="14" w16cid:durableId="239097213">
    <w:abstractNumId w:val="31"/>
  </w:num>
  <w:num w:numId="15" w16cid:durableId="1614433510">
    <w:abstractNumId w:val="27"/>
  </w:num>
  <w:num w:numId="16" w16cid:durableId="1512913708">
    <w:abstractNumId w:val="17"/>
  </w:num>
  <w:num w:numId="17" w16cid:durableId="1158426275">
    <w:abstractNumId w:val="23"/>
  </w:num>
  <w:num w:numId="18" w16cid:durableId="1187014069">
    <w:abstractNumId w:val="7"/>
  </w:num>
  <w:num w:numId="19" w16cid:durableId="71199473">
    <w:abstractNumId w:val="32"/>
  </w:num>
  <w:num w:numId="20" w16cid:durableId="1570992555">
    <w:abstractNumId w:val="42"/>
  </w:num>
  <w:num w:numId="21" w16cid:durableId="859395987">
    <w:abstractNumId w:val="29"/>
  </w:num>
  <w:num w:numId="22" w16cid:durableId="891579766">
    <w:abstractNumId w:val="6"/>
  </w:num>
  <w:num w:numId="23" w16cid:durableId="1271088485">
    <w:abstractNumId w:val="36"/>
  </w:num>
  <w:num w:numId="24" w16cid:durableId="432826059">
    <w:abstractNumId w:val="19"/>
  </w:num>
  <w:num w:numId="25" w16cid:durableId="247690175">
    <w:abstractNumId w:val="9"/>
  </w:num>
  <w:num w:numId="26" w16cid:durableId="360252926">
    <w:abstractNumId w:val="40"/>
  </w:num>
  <w:num w:numId="27" w16cid:durableId="1947958882">
    <w:abstractNumId w:val="18"/>
  </w:num>
  <w:num w:numId="28" w16cid:durableId="1899826849">
    <w:abstractNumId w:val="28"/>
  </w:num>
  <w:num w:numId="29" w16cid:durableId="268512641">
    <w:abstractNumId w:val="39"/>
  </w:num>
  <w:num w:numId="30" w16cid:durableId="2081244478">
    <w:abstractNumId w:val="26"/>
  </w:num>
  <w:num w:numId="31" w16cid:durableId="2141997476">
    <w:abstractNumId w:val="3"/>
  </w:num>
  <w:num w:numId="32" w16cid:durableId="2012878523">
    <w:abstractNumId w:val="12"/>
  </w:num>
  <w:num w:numId="33" w16cid:durableId="673647452">
    <w:abstractNumId w:val="37"/>
  </w:num>
  <w:num w:numId="34" w16cid:durableId="1062410467">
    <w:abstractNumId w:val="41"/>
  </w:num>
  <w:num w:numId="35" w16cid:durableId="1379017087">
    <w:abstractNumId w:val="16"/>
  </w:num>
  <w:num w:numId="36" w16cid:durableId="840587515">
    <w:abstractNumId w:val="35"/>
  </w:num>
  <w:num w:numId="37" w16cid:durableId="1221988409">
    <w:abstractNumId w:val="0"/>
  </w:num>
  <w:num w:numId="38" w16cid:durableId="1922174510">
    <w:abstractNumId w:val="13"/>
  </w:num>
  <w:num w:numId="39" w16cid:durableId="585237328">
    <w:abstractNumId w:val="20"/>
  </w:num>
  <w:num w:numId="40" w16cid:durableId="809175683">
    <w:abstractNumId w:val="43"/>
  </w:num>
  <w:num w:numId="41" w16cid:durableId="958220965">
    <w:abstractNumId w:val="24"/>
  </w:num>
  <w:num w:numId="42" w16cid:durableId="1938444741">
    <w:abstractNumId w:val="10"/>
  </w:num>
  <w:num w:numId="43" w16cid:durableId="244343101">
    <w:abstractNumId w:val="11"/>
  </w:num>
  <w:num w:numId="44" w16cid:durableId="1640065799">
    <w:abstractNumId w:val="14"/>
  </w:num>
  <w:num w:numId="45" w16cid:durableId="347214437">
    <w:abstractNumId w:val="3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98C"/>
    <w:rsid w:val="000001DA"/>
    <w:rsid w:val="00001750"/>
    <w:rsid w:val="00004604"/>
    <w:rsid w:val="0001206E"/>
    <w:rsid w:val="00017F56"/>
    <w:rsid w:val="00027B88"/>
    <w:rsid w:val="00043916"/>
    <w:rsid w:val="000602BA"/>
    <w:rsid w:val="00070541"/>
    <w:rsid w:val="0007786F"/>
    <w:rsid w:val="00090585"/>
    <w:rsid w:val="000938C5"/>
    <w:rsid w:val="000A23BA"/>
    <w:rsid w:val="000A372A"/>
    <w:rsid w:val="000C0041"/>
    <w:rsid w:val="000C3077"/>
    <w:rsid w:val="000C712A"/>
    <w:rsid w:val="000D24E8"/>
    <w:rsid w:val="000D3E34"/>
    <w:rsid w:val="00101108"/>
    <w:rsid w:val="00101486"/>
    <w:rsid w:val="00122284"/>
    <w:rsid w:val="001237D8"/>
    <w:rsid w:val="001517B9"/>
    <w:rsid w:val="0015369D"/>
    <w:rsid w:val="0015703E"/>
    <w:rsid w:val="00175A93"/>
    <w:rsid w:val="00185020"/>
    <w:rsid w:val="00191209"/>
    <w:rsid w:val="00195035"/>
    <w:rsid w:val="00195958"/>
    <w:rsid w:val="001B15AE"/>
    <w:rsid w:val="001C6917"/>
    <w:rsid w:val="001C6D9B"/>
    <w:rsid w:val="001D0CC5"/>
    <w:rsid w:val="001D74C9"/>
    <w:rsid w:val="001F09C9"/>
    <w:rsid w:val="0020725B"/>
    <w:rsid w:val="00223E1D"/>
    <w:rsid w:val="00232D0F"/>
    <w:rsid w:val="002426EB"/>
    <w:rsid w:val="00261D18"/>
    <w:rsid w:val="002854F1"/>
    <w:rsid w:val="0029402F"/>
    <w:rsid w:val="0029493D"/>
    <w:rsid w:val="002A289D"/>
    <w:rsid w:val="002A3A05"/>
    <w:rsid w:val="002A733A"/>
    <w:rsid w:val="002C6007"/>
    <w:rsid w:val="002D05AC"/>
    <w:rsid w:val="002D4738"/>
    <w:rsid w:val="002F0DFF"/>
    <w:rsid w:val="002F2014"/>
    <w:rsid w:val="00301F32"/>
    <w:rsid w:val="00313C61"/>
    <w:rsid w:val="003251C0"/>
    <w:rsid w:val="00336735"/>
    <w:rsid w:val="0034649C"/>
    <w:rsid w:val="0034761A"/>
    <w:rsid w:val="003478A4"/>
    <w:rsid w:val="00347D79"/>
    <w:rsid w:val="00353F47"/>
    <w:rsid w:val="00357FEA"/>
    <w:rsid w:val="003653A4"/>
    <w:rsid w:val="003A00D7"/>
    <w:rsid w:val="003A4EF3"/>
    <w:rsid w:val="003C5839"/>
    <w:rsid w:val="003D5A48"/>
    <w:rsid w:val="003E0A3F"/>
    <w:rsid w:val="003F0303"/>
    <w:rsid w:val="003F2C52"/>
    <w:rsid w:val="003F65FF"/>
    <w:rsid w:val="004009D6"/>
    <w:rsid w:val="00401D1D"/>
    <w:rsid w:val="00406887"/>
    <w:rsid w:val="00413C8A"/>
    <w:rsid w:val="00420127"/>
    <w:rsid w:val="0044554E"/>
    <w:rsid w:val="00447D5A"/>
    <w:rsid w:val="00486E7A"/>
    <w:rsid w:val="004927A4"/>
    <w:rsid w:val="00493B7A"/>
    <w:rsid w:val="004A0EE4"/>
    <w:rsid w:val="004A747E"/>
    <w:rsid w:val="004C6D64"/>
    <w:rsid w:val="004C7CC9"/>
    <w:rsid w:val="004C7DB7"/>
    <w:rsid w:val="004D0585"/>
    <w:rsid w:val="004D3499"/>
    <w:rsid w:val="004E0262"/>
    <w:rsid w:val="004E088A"/>
    <w:rsid w:val="004F39FE"/>
    <w:rsid w:val="0050098C"/>
    <w:rsid w:val="00506067"/>
    <w:rsid w:val="005121E9"/>
    <w:rsid w:val="00514342"/>
    <w:rsid w:val="0052628E"/>
    <w:rsid w:val="005441DE"/>
    <w:rsid w:val="00547BB5"/>
    <w:rsid w:val="00553160"/>
    <w:rsid w:val="00563E70"/>
    <w:rsid w:val="005676E7"/>
    <w:rsid w:val="00575689"/>
    <w:rsid w:val="005928F6"/>
    <w:rsid w:val="005944BE"/>
    <w:rsid w:val="00595371"/>
    <w:rsid w:val="00596F7B"/>
    <w:rsid w:val="005B7786"/>
    <w:rsid w:val="005F4182"/>
    <w:rsid w:val="005F4C83"/>
    <w:rsid w:val="00600707"/>
    <w:rsid w:val="00610514"/>
    <w:rsid w:val="00616701"/>
    <w:rsid w:val="006220D4"/>
    <w:rsid w:val="00625F3F"/>
    <w:rsid w:val="00630D19"/>
    <w:rsid w:val="00647081"/>
    <w:rsid w:val="00671562"/>
    <w:rsid w:val="00676DA1"/>
    <w:rsid w:val="00680060"/>
    <w:rsid w:val="00683594"/>
    <w:rsid w:val="00683C95"/>
    <w:rsid w:val="006859D9"/>
    <w:rsid w:val="00687292"/>
    <w:rsid w:val="00690995"/>
    <w:rsid w:val="0069159E"/>
    <w:rsid w:val="006B053A"/>
    <w:rsid w:val="006D4968"/>
    <w:rsid w:val="006D55AA"/>
    <w:rsid w:val="006E52C5"/>
    <w:rsid w:val="006E7079"/>
    <w:rsid w:val="006F19B4"/>
    <w:rsid w:val="00706134"/>
    <w:rsid w:val="00712CDF"/>
    <w:rsid w:val="00721884"/>
    <w:rsid w:val="00722C5C"/>
    <w:rsid w:val="00744C01"/>
    <w:rsid w:val="00754F80"/>
    <w:rsid w:val="00755573"/>
    <w:rsid w:val="0075733A"/>
    <w:rsid w:val="00760797"/>
    <w:rsid w:val="00766957"/>
    <w:rsid w:val="0077646D"/>
    <w:rsid w:val="00776DA3"/>
    <w:rsid w:val="007A1173"/>
    <w:rsid w:val="007A5CD9"/>
    <w:rsid w:val="007B27EC"/>
    <w:rsid w:val="007D6143"/>
    <w:rsid w:val="007E4DC0"/>
    <w:rsid w:val="007E5585"/>
    <w:rsid w:val="00805DFA"/>
    <w:rsid w:val="008220A9"/>
    <w:rsid w:val="008269F8"/>
    <w:rsid w:val="008473FB"/>
    <w:rsid w:val="008503C0"/>
    <w:rsid w:val="00857744"/>
    <w:rsid w:val="008633FA"/>
    <w:rsid w:val="0086760E"/>
    <w:rsid w:val="00872F11"/>
    <w:rsid w:val="00873934"/>
    <w:rsid w:val="00875DC8"/>
    <w:rsid w:val="00890634"/>
    <w:rsid w:val="008A64C3"/>
    <w:rsid w:val="008B5427"/>
    <w:rsid w:val="008B71E9"/>
    <w:rsid w:val="008C361C"/>
    <w:rsid w:val="008C6932"/>
    <w:rsid w:val="008D6B96"/>
    <w:rsid w:val="008D7AE0"/>
    <w:rsid w:val="008E596F"/>
    <w:rsid w:val="00925669"/>
    <w:rsid w:val="00940C50"/>
    <w:rsid w:val="00943188"/>
    <w:rsid w:val="00945423"/>
    <w:rsid w:val="00947504"/>
    <w:rsid w:val="009511A2"/>
    <w:rsid w:val="00953766"/>
    <w:rsid w:val="00954269"/>
    <w:rsid w:val="00962ECC"/>
    <w:rsid w:val="00966205"/>
    <w:rsid w:val="00981E23"/>
    <w:rsid w:val="0098210F"/>
    <w:rsid w:val="00984DD1"/>
    <w:rsid w:val="0099647E"/>
    <w:rsid w:val="009A67CD"/>
    <w:rsid w:val="009B1FEE"/>
    <w:rsid w:val="009C5526"/>
    <w:rsid w:val="009C5D86"/>
    <w:rsid w:val="009D135E"/>
    <w:rsid w:val="009D2644"/>
    <w:rsid w:val="009D5DEF"/>
    <w:rsid w:val="009E3684"/>
    <w:rsid w:val="009E7C92"/>
    <w:rsid w:val="009F1597"/>
    <w:rsid w:val="00A046BF"/>
    <w:rsid w:val="00A07007"/>
    <w:rsid w:val="00A134A4"/>
    <w:rsid w:val="00A16C98"/>
    <w:rsid w:val="00A21765"/>
    <w:rsid w:val="00A239AC"/>
    <w:rsid w:val="00A248E7"/>
    <w:rsid w:val="00A324E7"/>
    <w:rsid w:val="00A3568C"/>
    <w:rsid w:val="00A402E5"/>
    <w:rsid w:val="00A508A1"/>
    <w:rsid w:val="00A513F0"/>
    <w:rsid w:val="00A65052"/>
    <w:rsid w:val="00A8462F"/>
    <w:rsid w:val="00A9004E"/>
    <w:rsid w:val="00A921E0"/>
    <w:rsid w:val="00A94DC2"/>
    <w:rsid w:val="00A96223"/>
    <w:rsid w:val="00AB503A"/>
    <w:rsid w:val="00AE3746"/>
    <w:rsid w:val="00AE4D5B"/>
    <w:rsid w:val="00AE63F3"/>
    <w:rsid w:val="00AF2502"/>
    <w:rsid w:val="00B01C94"/>
    <w:rsid w:val="00B03D31"/>
    <w:rsid w:val="00B159F1"/>
    <w:rsid w:val="00B32CD6"/>
    <w:rsid w:val="00B37BE7"/>
    <w:rsid w:val="00B40DCC"/>
    <w:rsid w:val="00B43887"/>
    <w:rsid w:val="00B50BDD"/>
    <w:rsid w:val="00B56E9F"/>
    <w:rsid w:val="00B57A35"/>
    <w:rsid w:val="00B66DA2"/>
    <w:rsid w:val="00B933D9"/>
    <w:rsid w:val="00BB0208"/>
    <w:rsid w:val="00BD0B68"/>
    <w:rsid w:val="00BD0D05"/>
    <w:rsid w:val="00BD64C4"/>
    <w:rsid w:val="00BF2FAB"/>
    <w:rsid w:val="00BF3691"/>
    <w:rsid w:val="00BF3D7A"/>
    <w:rsid w:val="00BF71DF"/>
    <w:rsid w:val="00C04E19"/>
    <w:rsid w:val="00C26D29"/>
    <w:rsid w:val="00C56ADB"/>
    <w:rsid w:val="00C62DFA"/>
    <w:rsid w:val="00C6589D"/>
    <w:rsid w:val="00C65EA5"/>
    <w:rsid w:val="00C67205"/>
    <w:rsid w:val="00C859E9"/>
    <w:rsid w:val="00CB6758"/>
    <w:rsid w:val="00CC368B"/>
    <w:rsid w:val="00CC68D4"/>
    <w:rsid w:val="00CD1558"/>
    <w:rsid w:val="00CD6506"/>
    <w:rsid w:val="00D05422"/>
    <w:rsid w:val="00D27B46"/>
    <w:rsid w:val="00D332DC"/>
    <w:rsid w:val="00D358C4"/>
    <w:rsid w:val="00D43499"/>
    <w:rsid w:val="00D51397"/>
    <w:rsid w:val="00D6084B"/>
    <w:rsid w:val="00D85F9C"/>
    <w:rsid w:val="00D90B14"/>
    <w:rsid w:val="00D96E69"/>
    <w:rsid w:val="00DA28A0"/>
    <w:rsid w:val="00DA7736"/>
    <w:rsid w:val="00DB0391"/>
    <w:rsid w:val="00DB4306"/>
    <w:rsid w:val="00DB681C"/>
    <w:rsid w:val="00DB6DF7"/>
    <w:rsid w:val="00DB78E6"/>
    <w:rsid w:val="00DF074A"/>
    <w:rsid w:val="00DF5C3A"/>
    <w:rsid w:val="00E06429"/>
    <w:rsid w:val="00E1540D"/>
    <w:rsid w:val="00E214FD"/>
    <w:rsid w:val="00E250B6"/>
    <w:rsid w:val="00E3109C"/>
    <w:rsid w:val="00E3704C"/>
    <w:rsid w:val="00E37B8D"/>
    <w:rsid w:val="00E53FAC"/>
    <w:rsid w:val="00E55E3B"/>
    <w:rsid w:val="00E669FF"/>
    <w:rsid w:val="00E75EFD"/>
    <w:rsid w:val="00E9026D"/>
    <w:rsid w:val="00E9634B"/>
    <w:rsid w:val="00EA013C"/>
    <w:rsid w:val="00EA2575"/>
    <w:rsid w:val="00EB01BF"/>
    <w:rsid w:val="00EB10C3"/>
    <w:rsid w:val="00EB1337"/>
    <w:rsid w:val="00EC3B26"/>
    <w:rsid w:val="00EC7D47"/>
    <w:rsid w:val="00ED7074"/>
    <w:rsid w:val="00EE100C"/>
    <w:rsid w:val="00EE16EA"/>
    <w:rsid w:val="00EE72B1"/>
    <w:rsid w:val="00EF4213"/>
    <w:rsid w:val="00EF5F18"/>
    <w:rsid w:val="00EF7577"/>
    <w:rsid w:val="00F0240E"/>
    <w:rsid w:val="00F0408B"/>
    <w:rsid w:val="00F33CE2"/>
    <w:rsid w:val="00F44B40"/>
    <w:rsid w:val="00F44CA4"/>
    <w:rsid w:val="00F54A53"/>
    <w:rsid w:val="00F5640E"/>
    <w:rsid w:val="00F61C2E"/>
    <w:rsid w:val="00F76389"/>
    <w:rsid w:val="00F81DCA"/>
    <w:rsid w:val="00F81F8C"/>
    <w:rsid w:val="00F86712"/>
    <w:rsid w:val="00F903FF"/>
    <w:rsid w:val="00FD6FED"/>
    <w:rsid w:val="00FE4026"/>
    <w:rsid w:val="00FF25E8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F6B9D7"/>
  <w15:chartTrackingRefBased/>
  <w15:docId w15:val="{FCEF7DC5-E3E1-4588-8870-2319632F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28E"/>
    <w:pPr>
      <w:spacing w:before="120" w:after="240"/>
    </w:pPr>
    <w:rPr>
      <w:rFonts w:ascii="Open Sans" w:hAnsi="Open Sans"/>
      <w:sz w:val="24"/>
      <w:szCs w:val="24"/>
      <w:lang w:eastAsia="es-ES"/>
    </w:rPr>
  </w:style>
  <w:style w:type="paragraph" w:styleId="Ttulo1">
    <w:name w:val="heading 1"/>
    <w:basedOn w:val="Normal"/>
    <w:next w:val="Normal"/>
    <w:autoRedefine/>
    <w:qFormat/>
    <w:rsid w:val="0052628E"/>
    <w:pPr>
      <w:keepNext/>
      <w:pageBreakBefore/>
      <w:numPr>
        <w:numId w:val="12"/>
      </w:numPr>
      <w:spacing w:before="240" w:after="840"/>
      <w:outlineLvl w:val="0"/>
    </w:pPr>
    <w:rPr>
      <w:rFonts w:ascii="Arial" w:hAnsi="Arial" w:cs="Arial"/>
      <w:b/>
      <w:bCs/>
      <w:caps/>
      <w:color w:val="FE5000"/>
      <w:kern w:val="32"/>
      <w:sz w:val="36"/>
      <w:szCs w:val="32"/>
      <w:u w:val="single"/>
    </w:rPr>
  </w:style>
  <w:style w:type="paragraph" w:styleId="Ttulo2">
    <w:name w:val="heading 2"/>
    <w:basedOn w:val="Lista"/>
    <w:next w:val="Normal"/>
    <w:autoRedefine/>
    <w:qFormat/>
    <w:rsid w:val="0052628E"/>
    <w:pPr>
      <w:keepNext/>
      <w:numPr>
        <w:ilvl w:val="1"/>
        <w:numId w:val="12"/>
      </w:numPr>
      <w:spacing w:before="480" w:after="480" w:line="240" w:lineRule="auto"/>
      <w:outlineLvl w:val="1"/>
    </w:pPr>
    <w:rPr>
      <w:rFonts w:ascii="Arial" w:hAnsi="Arial" w:cs="Arial"/>
      <w:b/>
      <w:bCs/>
      <w:iCs/>
      <w:caps/>
      <w:color w:val="FF6019"/>
      <w:sz w:val="28"/>
      <w:szCs w:val="28"/>
      <w:u w:val="single"/>
    </w:rPr>
  </w:style>
  <w:style w:type="paragraph" w:styleId="Ttulo3">
    <w:name w:val="heading 3"/>
    <w:basedOn w:val="Normal"/>
    <w:next w:val="Normal"/>
    <w:autoRedefine/>
    <w:qFormat/>
    <w:rsid w:val="009D2644"/>
    <w:pPr>
      <w:keepNext/>
      <w:numPr>
        <w:ilvl w:val="2"/>
        <w:numId w:val="12"/>
      </w:numPr>
      <w:spacing w:before="240"/>
      <w:outlineLvl w:val="2"/>
    </w:pPr>
    <w:rPr>
      <w:rFonts w:ascii="Arial" w:hAnsi="Arial" w:cs="Arial"/>
      <w:b/>
      <w:bCs/>
      <w:color w:val="FF834B"/>
      <w:sz w:val="26"/>
      <w:szCs w:val="26"/>
      <w:u w:val="single"/>
    </w:rPr>
  </w:style>
  <w:style w:type="paragraph" w:styleId="Ttulo4">
    <w:name w:val="heading 4"/>
    <w:basedOn w:val="Normal"/>
    <w:next w:val="Normal"/>
    <w:autoRedefine/>
    <w:qFormat/>
    <w:rsid w:val="00E55E3B"/>
    <w:pPr>
      <w:keepNext/>
      <w:numPr>
        <w:ilvl w:val="3"/>
        <w:numId w:val="12"/>
      </w:numPr>
      <w:spacing w:before="240" w:after="60"/>
      <w:outlineLvl w:val="3"/>
    </w:pPr>
    <w:rPr>
      <w:rFonts w:ascii="Arial" w:hAnsi="Arial"/>
      <w:b/>
      <w:bCs/>
      <w:color w:val="FFA57D"/>
      <w:szCs w:val="28"/>
      <w:u w:val="single"/>
      <w:lang w:val="es-ES"/>
    </w:rPr>
  </w:style>
  <w:style w:type="paragraph" w:styleId="Ttulo5">
    <w:name w:val="heading 5"/>
    <w:basedOn w:val="Normal"/>
    <w:next w:val="Normal"/>
    <w:autoRedefine/>
    <w:qFormat/>
    <w:rsid w:val="0052628E"/>
    <w:pPr>
      <w:numPr>
        <w:ilvl w:val="4"/>
        <w:numId w:val="12"/>
      </w:numPr>
      <w:spacing w:before="240" w:after="60"/>
      <w:outlineLvl w:val="4"/>
    </w:pPr>
    <w:rPr>
      <w:rFonts w:ascii="Arial" w:hAnsi="Arial"/>
      <w:b/>
      <w:bCs/>
      <w:i/>
      <w:iCs/>
      <w:color w:val="FFA57D"/>
      <w:szCs w:val="26"/>
    </w:rPr>
  </w:style>
  <w:style w:type="paragraph" w:styleId="Ttulo6">
    <w:name w:val="heading 6"/>
    <w:basedOn w:val="Normal"/>
    <w:next w:val="Normal"/>
    <w:qFormat/>
    <w:rsid w:val="0052628E"/>
    <w:pPr>
      <w:numPr>
        <w:ilvl w:val="5"/>
        <w:numId w:val="12"/>
      </w:numPr>
      <w:spacing w:before="240" w:after="60"/>
      <w:outlineLvl w:val="5"/>
    </w:pPr>
    <w:rPr>
      <w:rFonts w:ascii="Arial" w:hAnsi="Arial"/>
      <w:b/>
      <w:bCs/>
      <w:color w:val="FFA57D"/>
      <w:sz w:val="22"/>
      <w:szCs w:val="22"/>
    </w:rPr>
  </w:style>
  <w:style w:type="paragraph" w:styleId="Ttulo7">
    <w:name w:val="heading 7"/>
    <w:basedOn w:val="Normal"/>
    <w:next w:val="Normal"/>
    <w:qFormat/>
    <w:rsid w:val="0052628E"/>
    <w:pPr>
      <w:numPr>
        <w:ilvl w:val="6"/>
        <w:numId w:val="1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628E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2628E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Lista">
    <w:name w:val="List"/>
    <w:basedOn w:val="Normal"/>
    <w:next w:val="Normal"/>
    <w:pPr>
      <w:spacing w:line="360" w:lineRule="auto"/>
      <w:ind w:left="284" w:hanging="284"/>
    </w:pPr>
  </w:style>
  <w:style w:type="paragraph" w:styleId="Piedepgina">
    <w:name w:val="footer"/>
    <w:basedOn w:val="Normal"/>
    <w:rsid w:val="00420127"/>
    <w:pPr>
      <w:tabs>
        <w:tab w:val="center" w:pos="4252"/>
        <w:tab w:val="right" w:pos="8504"/>
      </w:tabs>
    </w:pPr>
  </w:style>
  <w:style w:type="paragraph" w:customStyle="1" w:styleId="Imatge">
    <w:name w:val="Imatge"/>
    <w:basedOn w:val="Normal"/>
    <w:pPr>
      <w:spacing w:before="240"/>
      <w:ind w:left="357"/>
      <w:jc w:val="center"/>
    </w:pPr>
    <w:rPr>
      <w:szCs w:val="20"/>
    </w:rPr>
  </w:style>
  <w:style w:type="paragraph" w:customStyle="1" w:styleId="Nota">
    <w:name w:val="Nota"/>
    <w:basedOn w:val="Normal"/>
    <w:pPr>
      <w:jc w:val="both"/>
    </w:pPr>
    <w:rPr>
      <w:b/>
      <w:i/>
      <w:color w:val="FF0000"/>
    </w:rPr>
  </w:style>
  <w:style w:type="paragraph" w:styleId="Encabezado">
    <w:name w:val="header"/>
    <w:basedOn w:val="Normal"/>
    <w:rsid w:val="00420127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F76389"/>
    <w:pPr>
      <w:spacing w:before="240" w:after="120"/>
    </w:pPr>
    <w:rPr>
      <w:rFonts w:ascii="Arial" w:hAnsi="Arial"/>
      <w:b/>
      <w:caps/>
      <w:color w:val="FE5000"/>
      <w:sz w:val="28"/>
    </w:rPr>
  </w:style>
  <w:style w:type="paragraph" w:styleId="TDC2">
    <w:name w:val="toc 2"/>
    <w:basedOn w:val="Normal"/>
    <w:next w:val="Normal"/>
    <w:autoRedefine/>
    <w:uiPriority w:val="39"/>
    <w:rsid w:val="00F76389"/>
    <w:pPr>
      <w:spacing w:after="120"/>
      <w:ind w:left="425"/>
    </w:pPr>
    <w:rPr>
      <w:rFonts w:ascii="Arial" w:hAnsi="Arial"/>
      <w:b/>
      <w:caps/>
      <w:color w:val="FF834B"/>
    </w:rPr>
  </w:style>
  <w:style w:type="character" w:styleId="Hipervnculo">
    <w:name w:val="Hyperlink"/>
    <w:uiPriority w:val="99"/>
    <w:rsid w:val="00420127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185020"/>
    <w:rPr>
      <w:rFonts w:ascii="Calibri" w:hAnsi="Calibri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F76389"/>
    <w:pPr>
      <w:spacing w:after="120"/>
      <w:ind w:left="567"/>
    </w:pPr>
    <w:rPr>
      <w:rFonts w:ascii="Arial" w:hAnsi="Arial"/>
      <w:color w:val="FFA57D"/>
    </w:rPr>
  </w:style>
  <w:style w:type="character" w:customStyle="1" w:styleId="SinespaciadoCar">
    <w:name w:val="Sin espaciado Car"/>
    <w:link w:val="Sinespaciado"/>
    <w:uiPriority w:val="1"/>
    <w:rsid w:val="00185020"/>
    <w:rPr>
      <w:rFonts w:ascii="Calibri" w:hAnsi="Calibri"/>
      <w:sz w:val="22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9B1FEE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u w:val="none"/>
      <w:lang w:eastAsia="ca-ES"/>
    </w:rPr>
  </w:style>
  <w:style w:type="paragraph" w:styleId="Prrafodelista">
    <w:name w:val="List Paragraph"/>
    <w:basedOn w:val="Normal"/>
    <w:uiPriority w:val="34"/>
    <w:qFormat/>
    <w:rsid w:val="00E37B8D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401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proyectoviajero.com/cuantas-ciudades-mund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'EMAF\02%20-%20MARQUETING\5%20-%20PLANTILLES\01%20-%20WORDS\Plantilla%20L'EMAF%20base%20(Index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9726B0-8658-4E90-9F70-0909E485A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L'EMAF base (Index).dotx</Template>
  <TotalTime>4062</TotalTime>
  <Pages>1</Pages>
  <Words>2326</Words>
  <Characters>12799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L’EMAF1</vt:lpstr>
    </vt:vector>
  </TitlesOfParts>
  <Company>L’EMAF</Company>
  <LinksUpToDate>false</LinksUpToDate>
  <CharactersWithSpaces>15095</CharactersWithSpaces>
  <SharedDoc>false</SharedDoc>
  <HLinks>
    <vt:vector size="30" baseType="variant"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_Toc364071572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_Toc364071571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_Toc364071570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_Toc364071569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_Toc364071568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L’EMAF1</dc:title>
  <dc:subject>L’ENGINYERIA MAKING A FUTURE</dc:subject>
  <dc:creator>Josep Salgado Salichs</dc:creator>
  <cp:keywords/>
  <cp:lastModifiedBy>Josep Salgado Salichs</cp:lastModifiedBy>
  <cp:revision>12</cp:revision>
  <dcterms:created xsi:type="dcterms:W3CDTF">2023-02-02T08:23:00Z</dcterms:created>
  <dcterms:modified xsi:type="dcterms:W3CDTF">2023-02-08T19:52:00Z</dcterms:modified>
</cp:coreProperties>
</file>